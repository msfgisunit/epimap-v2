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A6295B" w14:textId="1C2B1388" w:rsidR="00FA1D43" w:rsidRDefault="003D387B" w:rsidP="00D31A82">
      <w:pPr>
        <w:pStyle w:val="Title"/>
        <w:jc w:val="right"/>
      </w:pPr>
      <w:bookmarkStart w:id="0" w:name="_Hlk31287181"/>
      <w:bookmarkEnd w:id="0"/>
      <w:r>
        <w:rPr>
          <w:noProof/>
          <w:lang w:val="fr-FR"/>
        </w:rPr>
        <w:drawing>
          <wp:anchor distT="0" distB="0" distL="114300" distR="114300" simplePos="0" relativeHeight="251658240" behindDoc="0" locked="0" layoutInCell="1" allowOverlap="1" wp14:anchorId="624372B4" wp14:editId="23A69009">
            <wp:simplePos x="0" y="0"/>
            <wp:positionH relativeFrom="column">
              <wp:posOffset>203835</wp:posOffset>
            </wp:positionH>
            <wp:positionV relativeFrom="paragraph">
              <wp:posOffset>-38735</wp:posOffset>
            </wp:positionV>
            <wp:extent cx="1228406" cy="403860"/>
            <wp:effectExtent l="76200" t="76200" r="124460" b="12954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01.png"/>
                    <pic:cNvPicPr/>
                  </pic:nvPicPr>
                  <pic:blipFill>
                    <a:blip r:embed="rId12">
                      <a:extLst>
                        <a:ext uri="{28A0092B-C50C-407E-A947-70E740481C1C}">
                          <a14:useLocalDpi xmlns:a14="http://schemas.microsoft.com/office/drawing/2010/main"/>
                        </a:ext>
                      </a:extLst>
                    </a:blip>
                    <a:stretch>
                      <a:fillRect/>
                    </a:stretch>
                  </pic:blipFill>
                  <pic:spPr>
                    <a:xfrm>
                      <a:off x="0" y="0"/>
                      <a:ext cx="1228406" cy="403860"/>
                    </a:xfrm>
                    <a:prstGeom prst="rect">
                      <a:avLst/>
                    </a:prstGeom>
                    <a:ln w="41275">
                      <a:solidFill>
                        <a:schemeClr val="bg1"/>
                      </a:solid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0D2043">
        <w:t xml:space="preserve"> </w:t>
      </w:r>
      <w:r w:rsidR="00CA09F4">
        <w:t>Epimap v2</w:t>
      </w:r>
      <w:r w:rsidR="00DA625C">
        <w:tab/>
      </w:r>
      <w:r w:rsidR="007A6E99">
        <w:t xml:space="preserve"> </w:t>
      </w:r>
    </w:p>
    <w:p w14:paraId="048D75AF" w14:textId="0BE40557" w:rsidR="003D387B" w:rsidRPr="00FA1D43" w:rsidRDefault="00CA09F4" w:rsidP="00D31A82">
      <w:pPr>
        <w:pStyle w:val="Subtitle"/>
      </w:pPr>
      <w:r>
        <w:t>Documentation</w:t>
      </w:r>
    </w:p>
    <w:p w14:paraId="2F22E236" w14:textId="053FB3BC" w:rsidR="00CA09F4" w:rsidRDefault="00BE0DAD" w:rsidP="00CA09F4">
      <w:pPr>
        <w:jc w:val="right"/>
        <w:rPr>
          <w:i/>
        </w:rPr>
      </w:pPr>
      <w:proofErr w:type="spellStart"/>
      <w:r>
        <w:rPr>
          <w:i/>
        </w:rPr>
        <w:t>Intr</w:t>
      </w:r>
      <w:proofErr w:type="spellEnd"/>
    </w:p>
    <w:p w14:paraId="05390C77" w14:textId="6BDA900C" w:rsidR="005C5A75" w:rsidRDefault="007D257F" w:rsidP="00CA09F4">
      <w:pPr>
        <w:rPr>
          <w:i/>
        </w:rPr>
      </w:pPr>
      <w:r w:rsidRPr="007D257F">
        <w:rPr>
          <w:i/>
          <w:noProof/>
          <w:lang w:val="fr-FR"/>
        </w:rPr>
        <w:drawing>
          <wp:inline distT="0" distB="0" distL="0" distR="0" wp14:anchorId="0DE72E13" wp14:editId="47F0680F">
            <wp:extent cx="6188710" cy="3214370"/>
            <wp:effectExtent l="38100" t="38100" r="97790" b="1003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3214370"/>
                    </a:xfrm>
                    <a:prstGeom prst="rect">
                      <a:avLst/>
                    </a:prstGeom>
                    <a:effectLst>
                      <a:outerShdw blurRad="50800" dist="38100" dir="2700000" algn="tl" rotWithShape="0">
                        <a:prstClr val="black">
                          <a:alpha val="40000"/>
                        </a:prstClr>
                      </a:outerShdw>
                    </a:effectLst>
                  </pic:spPr>
                </pic:pic>
              </a:graphicData>
            </a:graphic>
          </wp:inline>
        </w:drawing>
      </w:r>
    </w:p>
    <w:sdt>
      <w:sdtPr>
        <w:rPr>
          <w:rFonts w:eastAsiaTheme="minorHAnsi"/>
          <w:color w:val="auto"/>
          <w:spacing w:val="0"/>
          <w:sz w:val="22"/>
        </w:rPr>
        <w:id w:val="1766659942"/>
        <w:docPartObj>
          <w:docPartGallery w:val="Table of Contents"/>
          <w:docPartUnique/>
        </w:docPartObj>
      </w:sdtPr>
      <w:sdtEndPr>
        <w:rPr>
          <w:b/>
          <w:bCs/>
          <w:noProof/>
        </w:rPr>
      </w:sdtEndPr>
      <w:sdtContent>
        <w:p w14:paraId="36B5A50F" w14:textId="6DAD83D3" w:rsidR="005C5A75" w:rsidRDefault="005C5A75" w:rsidP="005C5A75">
          <w:pPr>
            <w:pStyle w:val="Subtitle"/>
          </w:pPr>
          <w:r>
            <w:t>Contents</w:t>
          </w:r>
        </w:p>
        <w:p w14:paraId="67C7C97F" w14:textId="484B8FF6" w:rsidR="00504321" w:rsidRDefault="005C5A75">
          <w:pPr>
            <w:pStyle w:val="TOC1"/>
            <w:tabs>
              <w:tab w:val="left" w:pos="440"/>
              <w:tab w:val="right" w:leader="dot" w:pos="9736"/>
            </w:tabs>
            <w:rPr>
              <w:rFonts w:eastAsiaTheme="minorEastAsia"/>
              <w:noProof/>
              <w:lang w:val="fr-FR"/>
            </w:rPr>
          </w:pPr>
          <w:r>
            <w:fldChar w:fldCharType="begin"/>
          </w:r>
          <w:r>
            <w:instrText xml:space="preserve"> TOC \o "1-3" \h \z \u </w:instrText>
          </w:r>
          <w:r>
            <w:fldChar w:fldCharType="separate"/>
          </w:r>
          <w:hyperlink w:anchor="_Toc33624778" w:history="1">
            <w:r w:rsidR="00504321" w:rsidRPr="001A620D">
              <w:rPr>
                <w:rStyle w:val="Hyperlink"/>
                <w:noProof/>
              </w:rPr>
              <w:t>1.</w:t>
            </w:r>
            <w:r w:rsidR="00504321">
              <w:rPr>
                <w:rFonts w:eastAsiaTheme="minorEastAsia"/>
                <w:noProof/>
                <w:lang w:val="fr-FR"/>
              </w:rPr>
              <w:tab/>
            </w:r>
            <w:r w:rsidR="00504321" w:rsidRPr="001A620D">
              <w:rPr>
                <w:rStyle w:val="Hyperlink"/>
                <w:noProof/>
              </w:rPr>
              <w:t>Tool general presentation</w:t>
            </w:r>
            <w:r w:rsidR="00504321">
              <w:rPr>
                <w:noProof/>
                <w:webHidden/>
              </w:rPr>
              <w:tab/>
            </w:r>
            <w:r w:rsidR="00504321">
              <w:rPr>
                <w:noProof/>
                <w:webHidden/>
              </w:rPr>
              <w:fldChar w:fldCharType="begin"/>
            </w:r>
            <w:r w:rsidR="00504321">
              <w:rPr>
                <w:noProof/>
                <w:webHidden/>
              </w:rPr>
              <w:instrText xml:space="preserve"> PAGEREF _Toc33624778 \h </w:instrText>
            </w:r>
            <w:r w:rsidR="00504321">
              <w:rPr>
                <w:noProof/>
                <w:webHidden/>
              </w:rPr>
            </w:r>
            <w:r w:rsidR="00504321">
              <w:rPr>
                <w:noProof/>
                <w:webHidden/>
              </w:rPr>
              <w:fldChar w:fldCharType="separate"/>
            </w:r>
            <w:r w:rsidR="00504321">
              <w:rPr>
                <w:noProof/>
                <w:webHidden/>
              </w:rPr>
              <w:t>3</w:t>
            </w:r>
            <w:r w:rsidR="00504321">
              <w:rPr>
                <w:noProof/>
                <w:webHidden/>
              </w:rPr>
              <w:fldChar w:fldCharType="end"/>
            </w:r>
          </w:hyperlink>
        </w:p>
        <w:p w14:paraId="7689F403" w14:textId="7A0A49B1" w:rsidR="00504321" w:rsidRDefault="00504321">
          <w:pPr>
            <w:pStyle w:val="TOC1"/>
            <w:tabs>
              <w:tab w:val="left" w:pos="440"/>
              <w:tab w:val="right" w:leader="dot" w:pos="9736"/>
            </w:tabs>
            <w:rPr>
              <w:rFonts w:eastAsiaTheme="minorEastAsia"/>
              <w:noProof/>
              <w:lang w:val="fr-FR"/>
            </w:rPr>
          </w:pPr>
          <w:hyperlink w:anchor="_Toc33624779" w:history="1">
            <w:r w:rsidRPr="001A620D">
              <w:rPr>
                <w:rStyle w:val="Hyperlink"/>
                <w:noProof/>
              </w:rPr>
              <w:t>2.</w:t>
            </w:r>
            <w:r>
              <w:rPr>
                <w:rFonts w:eastAsiaTheme="minorEastAsia"/>
                <w:noProof/>
                <w:lang w:val="fr-FR"/>
              </w:rPr>
              <w:tab/>
            </w:r>
            <w:r w:rsidRPr="001A620D">
              <w:rPr>
                <w:rStyle w:val="Hyperlink"/>
                <w:noProof/>
              </w:rPr>
              <w:t>Epimap interface</w:t>
            </w:r>
            <w:r>
              <w:rPr>
                <w:noProof/>
                <w:webHidden/>
              </w:rPr>
              <w:tab/>
            </w:r>
            <w:r>
              <w:rPr>
                <w:noProof/>
                <w:webHidden/>
              </w:rPr>
              <w:fldChar w:fldCharType="begin"/>
            </w:r>
            <w:r>
              <w:rPr>
                <w:noProof/>
                <w:webHidden/>
              </w:rPr>
              <w:instrText xml:space="preserve"> PAGEREF _Toc33624779 \h </w:instrText>
            </w:r>
            <w:r>
              <w:rPr>
                <w:noProof/>
                <w:webHidden/>
              </w:rPr>
            </w:r>
            <w:r>
              <w:rPr>
                <w:noProof/>
                <w:webHidden/>
              </w:rPr>
              <w:fldChar w:fldCharType="separate"/>
            </w:r>
            <w:r>
              <w:rPr>
                <w:noProof/>
                <w:webHidden/>
              </w:rPr>
              <w:t>4</w:t>
            </w:r>
            <w:r>
              <w:rPr>
                <w:noProof/>
                <w:webHidden/>
              </w:rPr>
              <w:fldChar w:fldCharType="end"/>
            </w:r>
          </w:hyperlink>
        </w:p>
        <w:p w14:paraId="2562FFFE" w14:textId="65E80E90" w:rsidR="00504321" w:rsidRDefault="00504321">
          <w:pPr>
            <w:pStyle w:val="TOC2"/>
            <w:tabs>
              <w:tab w:val="left" w:pos="880"/>
              <w:tab w:val="right" w:leader="dot" w:pos="9736"/>
            </w:tabs>
            <w:rPr>
              <w:rFonts w:eastAsiaTheme="minorEastAsia"/>
              <w:noProof/>
              <w:lang w:val="fr-FR"/>
            </w:rPr>
          </w:pPr>
          <w:hyperlink w:anchor="_Toc33624780" w:history="1">
            <w:r w:rsidRPr="001A620D">
              <w:rPr>
                <w:rStyle w:val="Hyperlink"/>
                <w:noProof/>
              </w:rPr>
              <w:t>2.1.</w:t>
            </w:r>
            <w:r>
              <w:rPr>
                <w:rFonts w:eastAsiaTheme="minorEastAsia"/>
                <w:noProof/>
                <w:lang w:val="fr-FR"/>
              </w:rPr>
              <w:tab/>
            </w:r>
            <w:r w:rsidRPr="001A620D">
              <w:rPr>
                <w:rStyle w:val="Hyperlink"/>
                <w:noProof/>
              </w:rPr>
              <w:t>Global Interface</w:t>
            </w:r>
            <w:r>
              <w:rPr>
                <w:noProof/>
                <w:webHidden/>
              </w:rPr>
              <w:tab/>
            </w:r>
            <w:r>
              <w:rPr>
                <w:noProof/>
                <w:webHidden/>
              </w:rPr>
              <w:fldChar w:fldCharType="begin"/>
            </w:r>
            <w:r>
              <w:rPr>
                <w:noProof/>
                <w:webHidden/>
              </w:rPr>
              <w:instrText xml:space="preserve"> PAGEREF _Toc33624780 \h </w:instrText>
            </w:r>
            <w:r>
              <w:rPr>
                <w:noProof/>
                <w:webHidden/>
              </w:rPr>
            </w:r>
            <w:r>
              <w:rPr>
                <w:noProof/>
                <w:webHidden/>
              </w:rPr>
              <w:fldChar w:fldCharType="separate"/>
            </w:r>
            <w:r>
              <w:rPr>
                <w:noProof/>
                <w:webHidden/>
              </w:rPr>
              <w:t>4</w:t>
            </w:r>
            <w:r>
              <w:rPr>
                <w:noProof/>
                <w:webHidden/>
              </w:rPr>
              <w:fldChar w:fldCharType="end"/>
            </w:r>
          </w:hyperlink>
        </w:p>
        <w:p w14:paraId="62037223" w14:textId="55D2B4A8" w:rsidR="00504321" w:rsidRDefault="00504321">
          <w:pPr>
            <w:pStyle w:val="TOC2"/>
            <w:tabs>
              <w:tab w:val="left" w:pos="880"/>
              <w:tab w:val="right" w:leader="dot" w:pos="9736"/>
            </w:tabs>
            <w:rPr>
              <w:rFonts w:eastAsiaTheme="minorEastAsia"/>
              <w:noProof/>
              <w:lang w:val="fr-FR"/>
            </w:rPr>
          </w:pPr>
          <w:hyperlink w:anchor="_Toc33624781" w:history="1">
            <w:r w:rsidRPr="001A620D">
              <w:rPr>
                <w:rStyle w:val="Hyperlink"/>
                <w:noProof/>
              </w:rPr>
              <w:t>2.2.</w:t>
            </w:r>
            <w:r>
              <w:rPr>
                <w:rFonts w:eastAsiaTheme="minorEastAsia"/>
                <w:noProof/>
                <w:lang w:val="fr-FR"/>
              </w:rPr>
              <w:tab/>
            </w:r>
            <w:r w:rsidRPr="001A620D">
              <w:rPr>
                <w:rStyle w:val="Hyperlink"/>
                <w:noProof/>
              </w:rPr>
              <w:t>BaseMap and Label Control</w:t>
            </w:r>
            <w:r>
              <w:rPr>
                <w:noProof/>
                <w:webHidden/>
              </w:rPr>
              <w:tab/>
            </w:r>
            <w:r>
              <w:rPr>
                <w:noProof/>
                <w:webHidden/>
              </w:rPr>
              <w:fldChar w:fldCharType="begin"/>
            </w:r>
            <w:r>
              <w:rPr>
                <w:noProof/>
                <w:webHidden/>
              </w:rPr>
              <w:instrText xml:space="preserve"> PAGEREF _Toc33624781 \h </w:instrText>
            </w:r>
            <w:r>
              <w:rPr>
                <w:noProof/>
                <w:webHidden/>
              </w:rPr>
            </w:r>
            <w:r>
              <w:rPr>
                <w:noProof/>
                <w:webHidden/>
              </w:rPr>
              <w:fldChar w:fldCharType="separate"/>
            </w:r>
            <w:r>
              <w:rPr>
                <w:noProof/>
                <w:webHidden/>
              </w:rPr>
              <w:t>5</w:t>
            </w:r>
            <w:r>
              <w:rPr>
                <w:noProof/>
                <w:webHidden/>
              </w:rPr>
              <w:fldChar w:fldCharType="end"/>
            </w:r>
          </w:hyperlink>
        </w:p>
        <w:p w14:paraId="393E91C4" w14:textId="04D967EB" w:rsidR="00504321" w:rsidRDefault="00504321">
          <w:pPr>
            <w:pStyle w:val="TOC2"/>
            <w:tabs>
              <w:tab w:val="left" w:pos="880"/>
              <w:tab w:val="right" w:leader="dot" w:pos="9736"/>
            </w:tabs>
            <w:rPr>
              <w:rFonts w:eastAsiaTheme="minorEastAsia"/>
              <w:noProof/>
              <w:lang w:val="fr-FR"/>
            </w:rPr>
          </w:pPr>
          <w:hyperlink w:anchor="_Toc33624782" w:history="1">
            <w:r w:rsidRPr="001A620D">
              <w:rPr>
                <w:rStyle w:val="Hyperlink"/>
                <w:noProof/>
              </w:rPr>
              <w:t>2.3.</w:t>
            </w:r>
            <w:r>
              <w:rPr>
                <w:rFonts w:eastAsiaTheme="minorEastAsia"/>
                <w:noProof/>
                <w:lang w:val="fr-FR"/>
              </w:rPr>
              <w:tab/>
            </w:r>
            <w:r w:rsidRPr="001A620D">
              <w:rPr>
                <w:rStyle w:val="Hyperlink"/>
                <w:noProof/>
              </w:rPr>
              <w:t>Spatial Scale</w:t>
            </w:r>
            <w:r>
              <w:rPr>
                <w:noProof/>
                <w:webHidden/>
              </w:rPr>
              <w:tab/>
            </w:r>
            <w:r>
              <w:rPr>
                <w:noProof/>
                <w:webHidden/>
              </w:rPr>
              <w:fldChar w:fldCharType="begin"/>
            </w:r>
            <w:r>
              <w:rPr>
                <w:noProof/>
                <w:webHidden/>
              </w:rPr>
              <w:instrText xml:space="preserve"> PAGEREF _Toc33624782 \h </w:instrText>
            </w:r>
            <w:r>
              <w:rPr>
                <w:noProof/>
                <w:webHidden/>
              </w:rPr>
            </w:r>
            <w:r>
              <w:rPr>
                <w:noProof/>
                <w:webHidden/>
              </w:rPr>
              <w:fldChar w:fldCharType="separate"/>
            </w:r>
            <w:r>
              <w:rPr>
                <w:noProof/>
                <w:webHidden/>
              </w:rPr>
              <w:t>5</w:t>
            </w:r>
            <w:r>
              <w:rPr>
                <w:noProof/>
                <w:webHidden/>
              </w:rPr>
              <w:fldChar w:fldCharType="end"/>
            </w:r>
          </w:hyperlink>
        </w:p>
        <w:p w14:paraId="306AD902" w14:textId="3A76D540" w:rsidR="00504321" w:rsidRDefault="00504321">
          <w:pPr>
            <w:pStyle w:val="TOC2"/>
            <w:tabs>
              <w:tab w:val="left" w:pos="880"/>
              <w:tab w:val="right" w:leader="dot" w:pos="9736"/>
            </w:tabs>
            <w:rPr>
              <w:rFonts w:eastAsiaTheme="minorEastAsia"/>
              <w:noProof/>
              <w:lang w:val="fr-FR"/>
            </w:rPr>
          </w:pPr>
          <w:hyperlink w:anchor="_Toc33624783" w:history="1">
            <w:r w:rsidRPr="001A620D">
              <w:rPr>
                <w:rStyle w:val="Hyperlink"/>
                <w:bCs/>
                <w:noProof/>
              </w:rPr>
              <w:t>2.4.</w:t>
            </w:r>
            <w:r>
              <w:rPr>
                <w:rFonts w:eastAsiaTheme="minorEastAsia"/>
                <w:noProof/>
                <w:lang w:val="fr-FR"/>
              </w:rPr>
              <w:tab/>
            </w:r>
            <w:r w:rsidRPr="001A620D">
              <w:rPr>
                <w:rStyle w:val="Hyperlink"/>
                <w:noProof/>
              </w:rPr>
              <w:t>Disease selector</w:t>
            </w:r>
            <w:r>
              <w:rPr>
                <w:noProof/>
                <w:webHidden/>
              </w:rPr>
              <w:tab/>
            </w:r>
            <w:r>
              <w:rPr>
                <w:noProof/>
                <w:webHidden/>
              </w:rPr>
              <w:fldChar w:fldCharType="begin"/>
            </w:r>
            <w:r>
              <w:rPr>
                <w:noProof/>
                <w:webHidden/>
              </w:rPr>
              <w:instrText xml:space="preserve"> PAGEREF _Toc33624783 \h </w:instrText>
            </w:r>
            <w:r>
              <w:rPr>
                <w:noProof/>
                <w:webHidden/>
              </w:rPr>
            </w:r>
            <w:r>
              <w:rPr>
                <w:noProof/>
                <w:webHidden/>
              </w:rPr>
              <w:fldChar w:fldCharType="separate"/>
            </w:r>
            <w:r>
              <w:rPr>
                <w:noProof/>
                <w:webHidden/>
              </w:rPr>
              <w:t>5</w:t>
            </w:r>
            <w:r>
              <w:rPr>
                <w:noProof/>
                <w:webHidden/>
              </w:rPr>
              <w:fldChar w:fldCharType="end"/>
            </w:r>
          </w:hyperlink>
        </w:p>
        <w:p w14:paraId="0E13DC2D" w14:textId="0B4904F8" w:rsidR="00504321" w:rsidRDefault="00504321">
          <w:pPr>
            <w:pStyle w:val="TOC2"/>
            <w:tabs>
              <w:tab w:val="left" w:pos="880"/>
              <w:tab w:val="right" w:leader="dot" w:pos="9736"/>
            </w:tabs>
            <w:rPr>
              <w:rFonts w:eastAsiaTheme="minorEastAsia"/>
              <w:noProof/>
              <w:lang w:val="fr-FR"/>
            </w:rPr>
          </w:pPr>
          <w:hyperlink w:anchor="_Toc33624784" w:history="1">
            <w:r w:rsidRPr="001A620D">
              <w:rPr>
                <w:rStyle w:val="Hyperlink"/>
                <w:noProof/>
              </w:rPr>
              <w:t>2.1.</w:t>
            </w:r>
            <w:r>
              <w:rPr>
                <w:rFonts w:eastAsiaTheme="minorEastAsia"/>
                <w:noProof/>
                <w:lang w:val="fr-FR"/>
              </w:rPr>
              <w:tab/>
            </w:r>
            <w:r w:rsidRPr="001A620D">
              <w:rPr>
                <w:rStyle w:val="Hyperlink"/>
                <w:noProof/>
              </w:rPr>
              <w:t>Time Slider</w:t>
            </w:r>
            <w:r>
              <w:rPr>
                <w:noProof/>
                <w:webHidden/>
              </w:rPr>
              <w:tab/>
            </w:r>
            <w:r>
              <w:rPr>
                <w:noProof/>
                <w:webHidden/>
              </w:rPr>
              <w:fldChar w:fldCharType="begin"/>
            </w:r>
            <w:r>
              <w:rPr>
                <w:noProof/>
                <w:webHidden/>
              </w:rPr>
              <w:instrText xml:space="preserve"> PAGEREF _Toc33624784 \h </w:instrText>
            </w:r>
            <w:r>
              <w:rPr>
                <w:noProof/>
                <w:webHidden/>
              </w:rPr>
            </w:r>
            <w:r>
              <w:rPr>
                <w:noProof/>
                <w:webHidden/>
              </w:rPr>
              <w:fldChar w:fldCharType="separate"/>
            </w:r>
            <w:r>
              <w:rPr>
                <w:noProof/>
                <w:webHidden/>
              </w:rPr>
              <w:t>5</w:t>
            </w:r>
            <w:r>
              <w:rPr>
                <w:noProof/>
                <w:webHidden/>
              </w:rPr>
              <w:fldChar w:fldCharType="end"/>
            </w:r>
          </w:hyperlink>
        </w:p>
        <w:p w14:paraId="2AF25189" w14:textId="2334483C" w:rsidR="00504321" w:rsidRDefault="00504321">
          <w:pPr>
            <w:pStyle w:val="TOC2"/>
            <w:tabs>
              <w:tab w:val="left" w:pos="880"/>
              <w:tab w:val="right" w:leader="dot" w:pos="9736"/>
            </w:tabs>
            <w:rPr>
              <w:rFonts w:eastAsiaTheme="minorEastAsia"/>
              <w:noProof/>
              <w:lang w:val="fr-FR"/>
            </w:rPr>
          </w:pPr>
          <w:hyperlink w:anchor="_Toc33624785" w:history="1">
            <w:r w:rsidRPr="001A620D">
              <w:rPr>
                <w:rStyle w:val="Hyperlink"/>
                <w:noProof/>
              </w:rPr>
              <w:t>2.2.</w:t>
            </w:r>
            <w:r>
              <w:rPr>
                <w:rFonts w:eastAsiaTheme="minorEastAsia"/>
                <w:noProof/>
                <w:lang w:val="fr-FR"/>
              </w:rPr>
              <w:tab/>
            </w:r>
            <w:r w:rsidRPr="001A620D">
              <w:rPr>
                <w:rStyle w:val="Hyperlink"/>
                <w:noProof/>
              </w:rPr>
              <w:t>Indicators</w:t>
            </w:r>
            <w:r>
              <w:rPr>
                <w:noProof/>
                <w:webHidden/>
              </w:rPr>
              <w:tab/>
            </w:r>
            <w:r>
              <w:rPr>
                <w:noProof/>
                <w:webHidden/>
              </w:rPr>
              <w:fldChar w:fldCharType="begin"/>
            </w:r>
            <w:r>
              <w:rPr>
                <w:noProof/>
                <w:webHidden/>
              </w:rPr>
              <w:instrText xml:space="preserve"> PAGEREF _Toc33624785 \h </w:instrText>
            </w:r>
            <w:r>
              <w:rPr>
                <w:noProof/>
                <w:webHidden/>
              </w:rPr>
            </w:r>
            <w:r>
              <w:rPr>
                <w:noProof/>
                <w:webHidden/>
              </w:rPr>
              <w:fldChar w:fldCharType="separate"/>
            </w:r>
            <w:r>
              <w:rPr>
                <w:noProof/>
                <w:webHidden/>
              </w:rPr>
              <w:t>6</w:t>
            </w:r>
            <w:r>
              <w:rPr>
                <w:noProof/>
                <w:webHidden/>
              </w:rPr>
              <w:fldChar w:fldCharType="end"/>
            </w:r>
          </w:hyperlink>
        </w:p>
        <w:p w14:paraId="2D2ECE89" w14:textId="47C7DFE6" w:rsidR="00504321" w:rsidRDefault="00504321">
          <w:pPr>
            <w:pStyle w:val="TOC3"/>
            <w:tabs>
              <w:tab w:val="left" w:pos="1320"/>
              <w:tab w:val="right" w:leader="dot" w:pos="9736"/>
            </w:tabs>
            <w:rPr>
              <w:rFonts w:eastAsiaTheme="minorEastAsia"/>
              <w:noProof/>
              <w:lang w:val="fr-FR"/>
            </w:rPr>
          </w:pPr>
          <w:hyperlink w:anchor="_Toc33624786" w:history="1">
            <w:r w:rsidRPr="001A620D">
              <w:rPr>
                <w:rStyle w:val="Hyperlink"/>
                <w:noProof/>
              </w:rPr>
              <w:t>2.2.1.</w:t>
            </w:r>
            <w:r>
              <w:rPr>
                <w:rFonts w:eastAsiaTheme="minorEastAsia"/>
                <w:noProof/>
                <w:lang w:val="fr-FR"/>
              </w:rPr>
              <w:tab/>
            </w:r>
            <w:r w:rsidRPr="001A620D">
              <w:rPr>
                <w:rStyle w:val="Hyperlink"/>
                <w:noProof/>
              </w:rPr>
              <w:t>Indicators definitions</w:t>
            </w:r>
            <w:r>
              <w:rPr>
                <w:noProof/>
                <w:webHidden/>
              </w:rPr>
              <w:tab/>
            </w:r>
            <w:r>
              <w:rPr>
                <w:noProof/>
                <w:webHidden/>
              </w:rPr>
              <w:fldChar w:fldCharType="begin"/>
            </w:r>
            <w:r>
              <w:rPr>
                <w:noProof/>
                <w:webHidden/>
              </w:rPr>
              <w:instrText xml:space="preserve"> PAGEREF _Toc33624786 \h </w:instrText>
            </w:r>
            <w:r>
              <w:rPr>
                <w:noProof/>
                <w:webHidden/>
              </w:rPr>
            </w:r>
            <w:r>
              <w:rPr>
                <w:noProof/>
                <w:webHidden/>
              </w:rPr>
              <w:fldChar w:fldCharType="separate"/>
            </w:r>
            <w:r>
              <w:rPr>
                <w:noProof/>
                <w:webHidden/>
              </w:rPr>
              <w:t>6</w:t>
            </w:r>
            <w:r>
              <w:rPr>
                <w:noProof/>
                <w:webHidden/>
              </w:rPr>
              <w:fldChar w:fldCharType="end"/>
            </w:r>
          </w:hyperlink>
        </w:p>
        <w:p w14:paraId="77B62878" w14:textId="345730E7" w:rsidR="00504321" w:rsidRDefault="00504321">
          <w:pPr>
            <w:pStyle w:val="TOC3"/>
            <w:tabs>
              <w:tab w:val="left" w:pos="1320"/>
              <w:tab w:val="right" w:leader="dot" w:pos="9736"/>
            </w:tabs>
            <w:rPr>
              <w:rFonts w:eastAsiaTheme="minorEastAsia"/>
              <w:noProof/>
              <w:lang w:val="fr-FR"/>
            </w:rPr>
          </w:pPr>
          <w:hyperlink w:anchor="_Toc33624787" w:history="1">
            <w:r w:rsidRPr="001A620D">
              <w:rPr>
                <w:rStyle w:val="Hyperlink"/>
                <w:noProof/>
              </w:rPr>
              <w:t>2.2.2.</w:t>
            </w:r>
            <w:r>
              <w:rPr>
                <w:rFonts w:eastAsiaTheme="minorEastAsia"/>
                <w:noProof/>
                <w:lang w:val="fr-FR"/>
              </w:rPr>
              <w:tab/>
            </w:r>
            <w:r w:rsidRPr="001A620D">
              <w:rPr>
                <w:rStyle w:val="Hyperlink"/>
                <w:noProof/>
              </w:rPr>
              <w:t>Visualizations on the Map</w:t>
            </w:r>
            <w:r>
              <w:rPr>
                <w:noProof/>
                <w:webHidden/>
              </w:rPr>
              <w:tab/>
            </w:r>
            <w:r>
              <w:rPr>
                <w:noProof/>
                <w:webHidden/>
              </w:rPr>
              <w:fldChar w:fldCharType="begin"/>
            </w:r>
            <w:r>
              <w:rPr>
                <w:noProof/>
                <w:webHidden/>
              </w:rPr>
              <w:instrText xml:space="preserve"> PAGEREF _Toc33624787 \h </w:instrText>
            </w:r>
            <w:r>
              <w:rPr>
                <w:noProof/>
                <w:webHidden/>
              </w:rPr>
            </w:r>
            <w:r>
              <w:rPr>
                <w:noProof/>
                <w:webHidden/>
              </w:rPr>
              <w:fldChar w:fldCharType="separate"/>
            </w:r>
            <w:r>
              <w:rPr>
                <w:noProof/>
                <w:webHidden/>
              </w:rPr>
              <w:t>6</w:t>
            </w:r>
            <w:r>
              <w:rPr>
                <w:noProof/>
                <w:webHidden/>
              </w:rPr>
              <w:fldChar w:fldCharType="end"/>
            </w:r>
          </w:hyperlink>
        </w:p>
        <w:p w14:paraId="223B8778" w14:textId="65C4EB12" w:rsidR="00504321" w:rsidRDefault="00504321">
          <w:pPr>
            <w:pStyle w:val="TOC3"/>
            <w:tabs>
              <w:tab w:val="left" w:pos="1320"/>
              <w:tab w:val="right" w:leader="dot" w:pos="9736"/>
            </w:tabs>
            <w:rPr>
              <w:rFonts w:eastAsiaTheme="minorEastAsia"/>
              <w:noProof/>
              <w:lang w:val="fr-FR"/>
            </w:rPr>
          </w:pPr>
          <w:hyperlink w:anchor="_Toc33624788" w:history="1">
            <w:r w:rsidRPr="001A620D">
              <w:rPr>
                <w:rStyle w:val="Hyperlink"/>
                <w:noProof/>
              </w:rPr>
              <w:t>2.2.1.</w:t>
            </w:r>
            <w:r>
              <w:rPr>
                <w:rFonts w:eastAsiaTheme="minorEastAsia"/>
                <w:noProof/>
                <w:lang w:val="fr-FR"/>
              </w:rPr>
              <w:tab/>
            </w:r>
            <w:r w:rsidRPr="001A620D">
              <w:rPr>
                <w:rStyle w:val="Hyperlink"/>
                <w:noProof/>
              </w:rPr>
              <w:t>Visualizations in the Charts</w:t>
            </w:r>
            <w:r>
              <w:rPr>
                <w:noProof/>
                <w:webHidden/>
              </w:rPr>
              <w:tab/>
            </w:r>
            <w:r>
              <w:rPr>
                <w:noProof/>
                <w:webHidden/>
              </w:rPr>
              <w:fldChar w:fldCharType="begin"/>
            </w:r>
            <w:r>
              <w:rPr>
                <w:noProof/>
                <w:webHidden/>
              </w:rPr>
              <w:instrText xml:space="preserve"> PAGEREF _Toc33624788 \h </w:instrText>
            </w:r>
            <w:r>
              <w:rPr>
                <w:noProof/>
                <w:webHidden/>
              </w:rPr>
            </w:r>
            <w:r>
              <w:rPr>
                <w:noProof/>
                <w:webHidden/>
              </w:rPr>
              <w:fldChar w:fldCharType="separate"/>
            </w:r>
            <w:r>
              <w:rPr>
                <w:noProof/>
                <w:webHidden/>
              </w:rPr>
              <w:t>7</w:t>
            </w:r>
            <w:r>
              <w:rPr>
                <w:noProof/>
                <w:webHidden/>
              </w:rPr>
              <w:fldChar w:fldCharType="end"/>
            </w:r>
          </w:hyperlink>
        </w:p>
        <w:p w14:paraId="60C8D471" w14:textId="19206970" w:rsidR="00504321" w:rsidRDefault="00504321">
          <w:pPr>
            <w:pStyle w:val="TOC3"/>
            <w:tabs>
              <w:tab w:val="left" w:pos="1320"/>
              <w:tab w:val="right" w:leader="dot" w:pos="9736"/>
            </w:tabs>
            <w:rPr>
              <w:rFonts w:eastAsiaTheme="minorEastAsia"/>
              <w:noProof/>
              <w:lang w:val="fr-FR"/>
            </w:rPr>
          </w:pPr>
          <w:hyperlink w:anchor="_Toc33624789" w:history="1">
            <w:r w:rsidRPr="001A620D">
              <w:rPr>
                <w:rStyle w:val="Hyperlink"/>
                <w:noProof/>
              </w:rPr>
              <w:t>2.2.1.</w:t>
            </w:r>
            <w:r>
              <w:rPr>
                <w:rFonts w:eastAsiaTheme="minorEastAsia"/>
                <w:noProof/>
                <w:lang w:val="fr-FR"/>
              </w:rPr>
              <w:tab/>
            </w:r>
            <w:r w:rsidRPr="001A620D">
              <w:rPr>
                <w:rStyle w:val="Hyperlink"/>
                <w:noProof/>
              </w:rPr>
              <w:t>Visualizations in Table</w:t>
            </w:r>
            <w:r>
              <w:rPr>
                <w:noProof/>
                <w:webHidden/>
              </w:rPr>
              <w:tab/>
            </w:r>
            <w:r>
              <w:rPr>
                <w:noProof/>
                <w:webHidden/>
              </w:rPr>
              <w:fldChar w:fldCharType="begin"/>
            </w:r>
            <w:r>
              <w:rPr>
                <w:noProof/>
                <w:webHidden/>
              </w:rPr>
              <w:instrText xml:space="preserve"> PAGEREF _Toc33624789 \h </w:instrText>
            </w:r>
            <w:r>
              <w:rPr>
                <w:noProof/>
                <w:webHidden/>
              </w:rPr>
            </w:r>
            <w:r>
              <w:rPr>
                <w:noProof/>
                <w:webHidden/>
              </w:rPr>
              <w:fldChar w:fldCharType="separate"/>
            </w:r>
            <w:r>
              <w:rPr>
                <w:noProof/>
                <w:webHidden/>
              </w:rPr>
              <w:t>8</w:t>
            </w:r>
            <w:r>
              <w:rPr>
                <w:noProof/>
                <w:webHidden/>
              </w:rPr>
              <w:fldChar w:fldCharType="end"/>
            </w:r>
          </w:hyperlink>
        </w:p>
        <w:p w14:paraId="138AE8B1" w14:textId="253CD4F1" w:rsidR="00504321" w:rsidRDefault="00504321">
          <w:pPr>
            <w:pStyle w:val="TOC2"/>
            <w:tabs>
              <w:tab w:val="left" w:pos="880"/>
              <w:tab w:val="right" w:leader="dot" w:pos="9736"/>
            </w:tabs>
            <w:rPr>
              <w:rFonts w:eastAsiaTheme="minorEastAsia"/>
              <w:noProof/>
              <w:lang w:val="fr-FR"/>
            </w:rPr>
          </w:pPr>
          <w:hyperlink w:anchor="_Toc33624790" w:history="1">
            <w:r w:rsidRPr="001A620D">
              <w:rPr>
                <w:rStyle w:val="Hyperlink"/>
                <w:noProof/>
              </w:rPr>
              <w:t>2.3.</w:t>
            </w:r>
            <w:r>
              <w:rPr>
                <w:rFonts w:eastAsiaTheme="minorEastAsia"/>
                <w:noProof/>
                <w:lang w:val="fr-FR"/>
              </w:rPr>
              <w:tab/>
            </w:r>
            <w:r w:rsidRPr="001A620D">
              <w:rPr>
                <w:rStyle w:val="Hyperlink"/>
                <w:noProof/>
              </w:rPr>
              <w:t>InfoBox</w:t>
            </w:r>
            <w:r>
              <w:rPr>
                <w:noProof/>
                <w:webHidden/>
              </w:rPr>
              <w:tab/>
            </w:r>
            <w:r>
              <w:rPr>
                <w:noProof/>
                <w:webHidden/>
              </w:rPr>
              <w:fldChar w:fldCharType="begin"/>
            </w:r>
            <w:r>
              <w:rPr>
                <w:noProof/>
                <w:webHidden/>
              </w:rPr>
              <w:instrText xml:space="preserve"> PAGEREF _Toc33624790 \h </w:instrText>
            </w:r>
            <w:r>
              <w:rPr>
                <w:noProof/>
                <w:webHidden/>
              </w:rPr>
            </w:r>
            <w:r>
              <w:rPr>
                <w:noProof/>
                <w:webHidden/>
              </w:rPr>
              <w:fldChar w:fldCharType="separate"/>
            </w:r>
            <w:r>
              <w:rPr>
                <w:noProof/>
                <w:webHidden/>
              </w:rPr>
              <w:t>8</w:t>
            </w:r>
            <w:r>
              <w:rPr>
                <w:noProof/>
                <w:webHidden/>
              </w:rPr>
              <w:fldChar w:fldCharType="end"/>
            </w:r>
          </w:hyperlink>
        </w:p>
        <w:p w14:paraId="530D8885" w14:textId="76EDB6E3" w:rsidR="00504321" w:rsidRDefault="00504321">
          <w:pPr>
            <w:pStyle w:val="TOC1"/>
            <w:tabs>
              <w:tab w:val="left" w:pos="440"/>
              <w:tab w:val="right" w:leader="dot" w:pos="9736"/>
            </w:tabs>
            <w:rPr>
              <w:rFonts w:eastAsiaTheme="minorEastAsia"/>
              <w:noProof/>
              <w:lang w:val="fr-FR"/>
            </w:rPr>
          </w:pPr>
          <w:hyperlink w:anchor="_Toc33624791" w:history="1">
            <w:r w:rsidRPr="001A620D">
              <w:rPr>
                <w:rStyle w:val="Hyperlink"/>
                <w:noProof/>
              </w:rPr>
              <w:t>3.</w:t>
            </w:r>
            <w:r>
              <w:rPr>
                <w:rFonts w:eastAsiaTheme="minorEastAsia"/>
                <w:noProof/>
                <w:lang w:val="fr-FR"/>
              </w:rPr>
              <w:tab/>
            </w:r>
            <w:r w:rsidRPr="001A620D">
              <w:rPr>
                <w:rStyle w:val="Hyperlink"/>
                <w:noProof/>
              </w:rPr>
              <w:t>Intermediate Use - Updating data in an existing Epimap</w:t>
            </w:r>
            <w:r>
              <w:rPr>
                <w:noProof/>
                <w:webHidden/>
              </w:rPr>
              <w:tab/>
            </w:r>
            <w:r>
              <w:rPr>
                <w:noProof/>
                <w:webHidden/>
              </w:rPr>
              <w:fldChar w:fldCharType="begin"/>
            </w:r>
            <w:r>
              <w:rPr>
                <w:noProof/>
                <w:webHidden/>
              </w:rPr>
              <w:instrText xml:space="preserve"> PAGEREF _Toc33624791 \h </w:instrText>
            </w:r>
            <w:r>
              <w:rPr>
                <w:noProof/>
                <w:webHidden/>
              </w:rPr>
            </w:r>
            <w:r>
              <w:rPr>
                <w:noProof/>
                <w:webHidden/>
              </w:rPr>
              <w:fldChar w:fldCharType="separate"/>
            </w:r>
            <w:r>
              <w:rPr>
                <w:noProof/>
                <w:webHidden/>
              </w:rPr>
              <w:t>9</w:t>
            </w:r>
            <w:r>
              <w:rPr>
                <w:noProof/>
                <w:webHidden/>
              </w:rPr>
              <w:fldChar w:fldCharType="end"/>
            </w:r>
          </w:hyperlink>
        </w:p>
        <w:p w14:paraId="493B3553" w14:textId="6464AC4E" w:rsidR="00504321" w:rsidRDefault="00504321">
          <w:pPr>
            <w:pStyle w:val="TOC2"/>
            <w:tabs>
              <w:tab w:val="left" w:pos="880"/>
              <w:tab w:val="right" w:leader="dot" w:pos="9736"/>
            </w:tabs>
            <w:rPr>
              <w:rFonts w:eastAsiaTheme="minorEastAsia"/>
              <w:noProof/>
              <w:lang w:val="fr-FR"/>
            </w:rPr>
          </w:pPr>
          <w:hyperlink w:anchor="_Toc33624792" w:history="1">
            <w:r w:rsidRPr="001A620D">
              <w:rPr>
                <w:rStyle w:val="Hyperlink"/>
                <w:noProof/>
              </w:rPr>
              <w:t>3.1.</w:t>
            </w:r>
            <w:r>
              <w:rPr>
                <w:rFonts w:eastAsiaTheme="minorEastAsia"/>
                <w:noProof/>
                <w:lang w:val="fr-FR"/>
              </w:rPr>
              <w:tab/>
            </w:r>
            <w:r w:rsidRPr="001A620D">
              <w:rPr>
                <w:rStyle w:val="Hyperlink"/>
                <w:noProof/>
              </w:rPr>
              <w:t>Updating epidemiological data</w:t>
            </w:r>
            <w:r>
              <w:rPr>
                <w:noProof/>
                <w:webHidden/>
              </w:rPr>
              <w:tab/>
            </w:r>
            <w:r>
              <w:rPr>
                <w:noProof/>
                <w:webHidden/>
              </w:rPr>
              <w:fldChar w:fldCharType="begin"/>
            </w:r>
            <w:r>
              <w:rPr>
                <w:noProof/>
                <w:webHidden/>
              </w:rPr>
              <w:instrText xml:space="preserve"> PAGEREF _Toc33624792 \h </w:instrText>
            </w:r>
            <w:r>
              <w:rPr>
                <w:noProof/>
                <w:webHidden/>
              </w:rPr>
            </w:r>
            <w:r>
              <w:rPr>
                <w:noProof/>
                <w:webHidden/>
              </w:rPr>
              <w:fldChar w:fldCharType="separate"/>
            </w:r>
            <w:r>
              <w:rPr>
                <w:noProof/>
                <w:webHidden/>
              </w:rPr>
              <w:t>9</w:t>
            </w:r>
            <w:r>
              <w:rPr>
                <w:noProof/>
                <w:webHidden/>
              </w:rPr>
              <w:fldChar w:fldCharType="end"/>
            </w:r>
          </w:hyperlink>
        </w:p>
        <w:p w14:paraId="7F799747" w14:textId="158C9D51" w:rsidR="00504321" w:rsidRDefault="00504321">
          <w:pPr>
            <w:pStyle w:val="TOC3"/>
            <w:tabs>
              <w:tab w:val="left" w:pos="1320"/>
              <w:tab w:val="right" w:leader="dot" w:pos="9736"/>
            </w:tabs>
            <w:rPr>
              <w:rFonts w:eastAsiaTheme="minorEastAsia"/>
              <w:noProof/>
              <w:lang w:val="fr-FR"/>
            </w:rPr>
          </w:pPr>
          <w:hyperlink w:anchor="_Toc33624793" w:history="1">
            <w:r w:rsidRPr="001A620D">
              <w:rPr>
                <w:rStyle w:val="Hyperlink"/>
                <w:noProof/>
              </w:rPr>
              <w:t>3.1.1.</w:t>
            </w:r>
            <w:r>
              <w:rPr>
                <w:rFonts w:eastAsiaTheme="minorEastAsia"/>
                <w:noProof/>
                <w:lang w:val="fr-FR"/>
              </w:rPr>
              <w:tab/>
            </w:r>
            <w:r w:rsidRPr="001A620D">
              <w:rPr>
                <w:rStyle w:val="Hyperlink"/>
                <w:noProof/>
              </w:rPr>
              <w:t>Formatting epidemiological data</w:t>
            </w:r>
            <w:r>
              <w:rPr>
                <w:noProof/>
                <w:webHidden/>
              </w:rPr>
              <w:tab/>
            </w:r>
            <w:r>
              <w:rPr>
                <w:noProof/>
                <w:webHidden/>
              </w:rPr>
              <w:fldChar w:fldCharType="begin"/>
            </w:r>
            <w:r>
              <w:rPr>
                <w:noProof/>
                <w:webHidden/>
              </w:rPr>
              <w:instrText xml:space="preserve"> PAGEREF _Toc33624793 \h </w:instrText>
            </w:r>
            <w:r>
              <w:rPr>
                <w:noProof/>
                <w:webHidden/>
              </w:rPr>
            </w:r>
            <w:r>
              <w:rPr>
                <w:noProof/>
                <w:webHidden/>
              </w:rPr>
              <w:fldChar w:fldCharType="separate"/>
            </w:r>
            <w:r>
              <w:rPr>
                <w:noProof/>
                <w:webHidden/>
              </w:rPr>
              <w:t>9</w:t>
            </w:r>
            <w:r>
              <w:rPr>
                <w:noProof/>
                <w:webHidden/>
              </w:rPr>
              <w:fldChar w:fldCharType="end"/>
            </w:r>
          </w:hyperlink>
        </w:p>
        <w:p w14:paraId="76AD6EBC" w14:textId="1D9DAD21" w:rsidR="00504321" w:rsidRDefault="00504321">
          <w:pPr>
            <w:pStyle w:val="TOC2"/>
            <w:tabs>
              <w:tab w:val="left" w:pos="880"/>
              <w:tab w:val="right" w:leader="dot" w:pos="9736"/>
            </w:tabs>
            <w:rPr>
              <w:rFonts w:eastAsiaTheme="minorEastAsia"/>
              <w:noProof/>
              <w:lang w:val="fr-FR"/>
            </w:rPr>
          </w:pPr>
          <w:hyperlink w:anchor="_Toc33624794" w:history="1">
            <w:r w:rsidRPr="001A620D">
              <w:rPr>
                <w:rStyle w:val="Hyperlink"/>
                <w:noProof/>
              </w:rPr>
              <w:t>3.2.</w:t>
            </w:r>
            <w:r>
              <w:rPr>
                <w:rFonts w:eastAsiaTheme="minorEastAsia"/>
                <w:noProof/>
                <w:lang w:val="fr-FR"/>
              </w:rPr>
              <w:tab/>
            </w:r>
            <w:r w:rsidRPr="001A620D">
              <w:rPr>
                <w:rStyle w:val="Hyperlink"/>
                <w:noProof/>
              </w:rPr>
              <w:t>Updating spatial data</w:t>
            </w:r>
            <w:r>
              <w:rPr>
                <w:noProof/>
                <w:webHidden/>
              </w:rPr>
              <w:tab/>
            </w:r>
            <w:r>
              <w:rPr>
                <w:noProof/>
                <w:webHidden/>
              </w:rPr>
              <w:fldChar w:fldCharType="begin"/>
            </w:r>
            <w:r>
              <w:rPr>
                <w:noProof/>
                <w:webHidden/>
              </w:rPr>
              <w:instrText xml:space="preserve"> PAGEREF _Toc33624794 \h </w:instrText>
            </w:r>
            <w:r>
              <w:rPr>
                <w:noProof/>
                <w:webHidden/>
              </w:rPr>
            </w:r>
            <w:r>
              <w:rPr>
                <w:noProof/>
                <w:webHidden/>
              </w:rPr>
              <w:fldChar w:fldCharType="separate"/>
            </w:r>
            <w:r>
              <w:rPr>
                <w:noProof/>
                <w:webHidden/>
              </w:rPr>
              <w:t>10</w:t>
            </w:r>
            <w:r>
              <w:rPr>
                <w:noProof/>
                <w:webHidden/>
              </w:rPr>
              <w:fldChar w:fldCharType="end"/>
            </w:r>
          </w:hyperlink>
        </w:p>
        <w:p w14:paraId="767E0A85" w14:textId="16E43AFF" w:rsidR="00504321" w:rsidRDefault="00504321">
          <w:pPr>
            <w:pStyle w:val="TOC2"/>
            <w:tabs>
              <w:tab w:val="left" w:pos="880"/>
              <w:tab w:val="right" w:leader="dot" w:pos="9736"/>
            </w:tabs>
            <w:rPr>
              <w:rFonts w:eastAsiaTheme="minorEastAsia"/>
              <w:noProof/>
              <w:lang w:val="fr-FR"/>
            </w:rPr>
          </w:pPr>
          <w:hyperlink w:anchor="_Toc33624795" w:history="1">
            <w:r w:rsidRPr="001A620D">
              <w:rPr>
                <w:rStyle w:val="Hyperlink"/>
                <w:noProof/>
              </w:rPr>
              <w:t>3.3.</w:t>
            </w:r>
            <w:r>
              <w:rPr>
                <w:rFonts w:eastAsiaTheme="minorEastAsia"/>
                <w:noProof/>
                <w:lang w:val="fr-FR"/>
              </w:rPr>
              <w:tab/>
            </w:r>
            <w:r w:rsidRPr="001A620D">
              <w:rPr>
                <w:rStyle w:val="Hyperlink"/>
                <w:noProof/>
              </w:rPr>
              <w:t>Updating the configuration file</w:t>
            </w:r>
            <w:r>
              <w:rPr>
                <w:noProof/>
                <w:webHidden/>
              </w:rPr>
              <w:tab/>
            </w:r>
            <w:r>
              <w:rPr>
                <w:noProof/>
                <w:webHidden/>
              </w:rPr>
              <w:fldChar w:fldCharType="begin"/>
            </w:r>
            <w:r>
              <w:rPr>
                <w:noProof/>
                <w:webHidden/>
              </w:rPr>
              <w:instrText xml:space="preserve"> PAGEREF _Toc33624795 \h </w:instrText>
            </w:r>
            <w:r>
              <w:rPr>
                <w:noProof/>
                <w:webHidden/>
              </w:rPr>
            </w:r>
            <w:r>
              <w:rPr>
                <w:noProof/>
                <w:webHidden/>
              </w:rPr>
              <w:fldChar w:fldCharType="separate"/>
            </w:r>
            <w:r>
              <w:rPr>
                <w:noProof/>
                <w:webHidden/>
              </w:rPr>
              <w:t>10</w:t>
            </w:r>
            <w:r>
              <w:rPr>
                <w:noProof/>
                <w:webHidden/>
              </w:rPr>
              <w:fldChar w:fldCharType="end"/>
            </w:r>
          </w:hyperlink>
        </w:p>
        <w:p w14:paraId="5C6683A1" w14:textId="364D0635" w:rsidR="00504321" w:rsidRDefault="00504321">
          <w:pPr>
            <w:pStyle w:val="TOC3"/>
            <w:tabs>
              <w:tab w:val="left" w:pos="1320"/>
              <w:tab w:val="right" w:leader="dot" w:pos="9736"/>
            </w:tabs>
            <w:rPr>
              <w:rFonts w:eastAsiaTheme="minorEastAsia"/>
              <w:noProof/>
              <w:lang w:val="fr-FR"/>
            </w:rPr>
          </w:pPr>
          <w:hyperlink w:anchor="_Toc33624796" w:history="1">
            <w:r w:rsidRPr="001A620D">
              <w:rPr>
                <w:rStyle w:val="Hyperlink"/>
                <w:noProof/>
              </w:rPr>
              <w:t>3.3.1.</w:t>
            </w:r>
            <w:r>
              <w:rPr>
                <w:rFonts w:eastAsiaTheme="minorEastAsia"/>
                <w:noProof/>
                <w:lang w:val="fr-FR"/>
              </w:rPr>
              <w:tab/>
            </w:r>
            <w:r w:rsidRPr="001A620D">
              <w:rPr>
                <w:rStyle w:val="Hyperlink"/>
                <w:noProof/>
              </w:rPr>
              <w:t>Name of the Epimap</w:t>
            </w:r>
            <w:r>
              <w:rPr>
                <w:noProof/>
                <w:webHidden/>
              </w:rPr>
              <w:tab/>
            </w:r>
            <w:r>
              <w:rPr>
                <w:noProof/>
                <w:webHidden/>
              </w:rPr>
              <w:fldChar w:fldCharType="begin"/>
            </w:r>
            <w:r>
              <w:rPr>
                <w:noProof/>
                <w:webHidden/>
              </w:rPr>
              <w:instrText xml:space="preserve"> PAGEREF _Toc33624796 \h </w:instrText>
            </w:r>
            <w:r>
              <w:rPr>
                <w:noProof/>
                <w:webHidden/>
              </w:rPr>
            </w:r>
            <w:r>
              <w:rPr>
                <w:noProof/>
                <w:webHidden/>
              </w:rPr>
              <w:fldChar w:fldCharType="separate"/>
            </w:r>
            <w:r>
              <w:rPr>
                <w:noProof/>
                <w:webHidden/>
              </w:rPr>
              <w:t>10</w:t>
            </w:r>
            <w:r>
              <w:rPr>
                <w:noProof/>
                <w:webHidden/>
              </w:rPr>
              <w:fldChar w:fldCharType="end"/>
            </w:r>
          </w:hyperlink>
        </w:p>
        <w:p w14:paraId="63D4A64E" w14:textId="4B9F8F2C" w:rsidR="00504321" w:rsidRDefault="00504321">
          <w:pPr>
            <w:pStyle w:val="TOC3"/>
            <w:tabs>
              <w:tab w:val="left" w:pos="1320"/>
              <w:tab w:val="right" w:leader="dot" w:pos="9736"/>
            </w:tabs>
            <w:rPr>
              <w:rFonts w:eastAsiaTheme="minorEastAsia"/>
              <w:noProof/>
              <w:lang w:val="fr-FR"/>
            </w:rPr>
          </w:pPr>
          <w:hyperlink w:anchor="_Toc33624797" w:history="1">
            <w:r w:rsidRPr="001A620D">
              <w:rPr>
                <w:rStyle w:val="Hyperlink"/>
                <w:noProof/>
              </w:rPr>
              <w:t>3.3.2.</w:t>
            </w:r>
            <w:r>
              <w:rPr>
                <w:rFonts w:eastAsiaTheme="minorEastAsia"/>
                <w:noProof/>
                <w:lang w:val="fr-FR"/>
              </w:rPr>
              <w:tab/>
            </w:r>
            <w:r w:rsidRPr="001A620D">
              <w:rPr>
                <w:rStyle w:val="Hyperlink"/>
                <w:noProof/>
              </w:rPr>
              <w:t>Time Units</w:t>
            </w:r>
            <w:r>
              <w:rPr>
                <w:noProof/>
                <w:webHidden/>
              </w:rPr>
              <w:tab/>
            </w:r>
            <w:r>
              <w:rPr>
                <w:noProof/>
                <w:webHidden/>
              </w:rPr>
              <w:fldChar w:fldCharType="begin"/>
            </w:r>
            <w:r>
              <w:rPr>
                <w:noProof/>
                <w:webHidden/>
              </w:rPr>
              <w:instrText xml:space="preserve"> PAGEREF _Toc33624797 \h </w:instrText>
            </w:r>
            <w:r>
              <w:rPr>
                <w:noProof/>
                <w:webHidden/>
              </w:rPr>
            </w:r>
            <w:r>
              <w:rPr>
                <w:noProof/>
                <w:webHidden/>
              </w:rPr>
              <w:fldChar w:fldCharType="separate"/>
            </w:r>
            <w:r>
              <w:rPr>
                <w:noProof/>
                <w:webHidden/>
              </w:rPr>
              <w:t>11</w:t>
            </w:r>
            <w:r>
              <w:rPr>
                <w:noProof/>
                <w:webHidden/>
              </w:rPr>
              <w:fldChar w:fldCharType="end"/>
            </w:r>
          </w:hyperlink>
        </w:p>
        <w:p w14:paraId="6FFCF0F9" w14:textId="75D20B0D" w:rsidR="00504321" w:rsidRDefault="00504321">
          <w:pPr>
            <w:pStyle w:val="TOC3"/>
            <w:tabs>
              <w:tab w:val="left" w:pos="1320"/>
              <w:tab w:val="right" w:leader="dot" w:pos="9736"/>
            </w:tabs>
            <w:rPr>
              <w:rFonts w:eastAsiaTheme="minorEastAsia"/>
              <w:noProof/>
              <w:lang w:val="fr-FR"/>
            </w:rPr>
          </w:pPr>
          <w:hyperlink w:anchor="_Toc33624798" w:history="1">
            <w:r w:rsidRPr="001A620D">
              <w:rPr>
                <w:rStyle w:val="Hyperlink"/>
                <w:noProof/>
              </w:rPr>
              <w:t>3.3.3.</w:t>
            </w:r>
            <w:r>
              <w:rPr>
                <w:rFonts w:eastAsiaTheme="minorEastAsia"/>
                <w:noProof/>
                <w:lang w:val="fr-FR"/>
              </w:rPr>
              <w:tab/>
            </w:r>
            <w:r w:rsidRPr="001A620D">
              <w:rPr>
                <w:rStyle w:val="Hyperlink"/>
                <w:noProof/>
              </w:rPr>
              <w:t>Geographical levels</w:t>
            </w:r>
            <w:r>
              <w:rPr>
                <w:noProof/>
                <w:webHidden/>
              </w:rPr>
              <w:tab/>
            </w:r>
            <w:r>
              <w:rPr>
                <w:noProof/>
                <w:webHidden/>
              </w:rPr>
              <w:fldChar w:fldCharType="begin"/>
            </w:r>
            <w:r>
              <w:rPr>
                <w:noProof/>
                <w:webHidden/>
              </w:rPr>
              <w:instrText xml:space="preserve"> PAGEREF _Toc33624798 \h </w:instrText>
            </w:r>
            <w:r>
              <w:rPr>
                <w:noProof/>
                <w:webHidden/>
              </w:rPr>
            </w:r>
            <w:r>
              <w:rPr>
                <w:noProof/>
                <w:webHidden/>
              </w:rPr>
              <w:fldChar w:fldCharType="separate"/>
            </w:r>
            <w:r>
              <w:rPr>
                <w:noProof/>
                <w:webHidden/>
              </w:rPr>
              <w:t>11</w:t>
            </w:r>
            <w:r>
              <w:rPr>
                <w:noProof/>
                <w:webHidden/>
              </w:rPr>
              <w:fldChar w:fldCharType="end"/>
            </w:r>
          </w:hyperlink>
        </w:p>
        <w:p w14:paraId="55B57D36" w14:textId="4BEED536" w:rsidR="00504321" w:rsidRDefault="00504321">
          <w:pPr>
            <w:pStyle w:val="TOC3"/>
            <w:tabs>
              <w:tab w:val="left" w:pos="1320"/>
              <w:tab w:val="right" w:leader="dot" w:pos="9736"/>
            </w:tabs>
            <w:rPr>
              <w:rFonts w:eastAsiaTheme="minorEastAsia"/>
              <w:noProof/>
              <w:lang w:val="fr-FR"/>
            </w:rPr>
          </w:pPr>
          <w:hyperlink w:anchor="_Toc33624799" w:history="1">
            <w:r w:rsidRPr="001A620D">
              <w:rPr>
                <w:rStyle w:val="Hyperlink"/>
                <w:noProof/>
              </w:rPr>
              <w:t>3.3.4.</w:t>
            </w:r>
            <w:r>
              <w:rPr>
                <w:rFonts w:eastAsiaTheme="minorEastAsia"/>
                <w:noProof/>
                <w:lang w:val="fr-FR"/>
              </w:rPr>
              <w:tab/>
            </w:r>
            <w:r w:rsidRPr="001A620D">
              <w:rPr>
                <w:rStyle w:val="Hyperlink"/>
                <w:noProof/>
              </w:rPr>
              <w:t>Disease</w:t>
            </w:r>
            <w:r>
              <w:rPr>
                <w:noProof/>
                <w:webHidden/>
              </w:rPr>
              <w:tab/>
            </w:r>
            <w:r>
              <w:rPr>
                <w:noProof/>
                <w:webHidden/>
              </w:rPr>
              <w:fldChar w:fldCharType="begin"/>
            </w:r>
            <w:r>
              <w:rPr>
                <w:noProof/>
                <w:webHidden/>
              </w:rPr>
              <w:instrText xml:space="preserve"> PAGEREF _Toc33624799 \h </w:instrText>
            </w:r>
            <w:r>
              <w:rPr>
                <w:noProof/>
                <w:webHidden/>
              </w:rPr>
            </w:r>
            <w:r>
              <w:rPr>
                <w:noProof/>
                <w:webHidden/>
              </w:rPr>
              <w:fldChar w:fldCharType="separate"/>
            </w:r>
            <w:r>
              <w:rPr>
                <w:noProof/>
                <w:webHidden/>
              </w:rPr>
              <w:t>12</w:t>
            </w:r>
            <w:r>
              <w:rPr>
                <w:noProof/>
                <w:webHidden/>
              </w:rPr>
              <w:fldChar w:fldCharType="end"/>
            </w:r>
          </w:hyperlink>
        </w:p>
        <w:p w14:paraId="2E916B17" w14:textId="076ABF30" w:rsidR="00504321" w:rsidRDefault="00504321">
          <w:pPr>
            <w:pStyle w:val="TOC1"/>
            <w:tabs>
              <w:tab w:val="left" w:pos="440"/>
              <w:tab w:val="right" w:leader="dot" w:pos="9736"/>
            </w:tabs>
            <w:rPr>
              <w:rFonts w:eastAsiaTheme="minorEastAsia"/>
              <w:noProof/>
              <w:lang w:val="fr-FR"/>
            </w:rPr>
          </w:pPr>
          <w:hyperlink w:anchor="_Toc33624800" w:history="1">
            <w:r w:rsidRPr="001A620D">
              <w:rPr>
                <w:rStyle w:val="Hyperlink"/>
                <w:noProof/>
              </w:rPr>
              <w:t>4.</w:t>
            </w:r>
            <w:r>
              <w:rPr>
                <w:rFonts w:eastAsiaTheme="minorEastAsia"/>
                <w:noProof/>
                <w:lang w:val="fr-FR"/>
              </w:rPr>
              <w:tab/>
            </w:r>
            <w:r w:rsidRPr="001A620D">
              <w:rPr>
                <w:rStyle w:val="Hyperlink"/>
                <w:noProof/>
              </w:rPr>
              <w:t>Advanced Use – Setup and customization of an Epimap</w:t>
            </w:r>
            <w:r>
              <w:rPr>
                <w:noProof/>
                <w:webHidden/>
              </w:rPr>
              <w:tab/>
            </w:r>
            <w:r>
              <w:rPr>
                <w:noProof/>
                <w:webHidden/>
              </w:rPr>
              <w:fldChar w:fldCharType="begin"/>
            </w:r>
            <w:r>
              <w:rPr>
                <w:noProof/>
                <w:webHidden/>
              </w:rPr>
              <w:instrText xml:space="preserve"> PAGEREF _Toc33624800 \h </w:instrText>
            </w:r>
            <w:r>
              <w:rPr>
                <w:noProof/>
                <w:webHidden/>
              </w:rPr>
            </w:r>
            <w:r>
              <w:rPr>
                <w:noProof/>
                <w:webHidden/>
              </w:rPr>
              <w:fldChar w:fldCharType="separate"/>
            </w:r>
            <w:r>
              <w:rPr>
                <w:noProof/>
                <w:webHidden/>
              </w:rPr>
              <w:t>15</w:t>
            </w:r>
            <w:r>
              <w:rPr>
                <w:noProof/>
                <w:webHidden/>
              </w:rPr>
              <w:fldChar w:fldCharType="end"/>
            </w:r>
          </w:hyperlink>
        </w:p>
        <w:p w14:paraId="718A0797" w14:textId="1BC62F78" w:rsidR="005C5A75" w:rsidRDefault="005C5A75">
          <w:r>
            <w:rPr>
              <w:b/>
              <w:bCs/>
              <w:noProof/>
            </w:rPr>
            <w:fldChar w:fldCharType="end"/>
          </w:r>
        </w:p>
      </w:sdtContent>
    </w:sdt>
    <w:p w14:paraId="3AD4FE11" w14:textId="2FD9850E" w:rsidR="005C5A75" w:rsidRDefault="005C5A75" w:rsidP="00CA09F4">
      <w:pPr>
        <w:rPr>
          <w:i/>
        </w:rPr>
      </w:pPr>
      <w:r>
        <w:rPr>
          <w:i/>
        </w:rPr>
        <w:br w:type="page"/>
      </w:r>
    </w:p>
    <w:p w14:paraId="6DAA0A72" w14:textId="1B58B28B" w:rsidR="00DD5ABE" w:rsidRDefault="00DD5ABE" w:rsidP="00DD5ABE">
      <w:pPr>
        <w:pStyle w:val="Heading1"/>
      </w:pPr>
      <w:bookmarkStart w:id="1" w:name="_Toc33624778"/>
      <w:r>
        <w:lastRenderedPageBreak/>
        <w:t>Tool general presentation</w:t>
      </w:r>
      <w:bookmarkEnd w:id="1"/>
    </w:p>
    <w:p w14:paraId="2F5981B5" w14:textId="4FB0C33F" w:rsidR="006A03C3" w:rsidRDefault="00DD5ABE" w:rsidP="00CA09F4">
      <w:pPr>
        <w:rPr>
          <w:i/>
        </w:rPr>
      </w:pPr>
      <w:r>
        <w:rPr>
          <w:noProof/>
        </w:rPr>
        <w:drawing>
          <wp:inline distT="0" distB="0" distL="0" distR="0" wp14:anchorId="383E4B80" wp14:editId="1F0D2DE6">
            <wp:extent cx="6184819" cy="3444240"/>
            <wp:effectExtent l="0" t="0" r="6985" b="3810"/>
            <wp:docPr id="49616885"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8"/>
                    <pic:cNvPicPr/>
                  </pic:nvPicPr>
                  <pic:blipFill>
                    <a:blip r:embed="rId14">
                      <a:extLst>
                        <a:ext uri="{96DAC541-7B7A-43D3-8B79-37D633B846F1}">
                          <asvg:svgBlip xmlns:asvg="http://schemas.microsoft.com/office/drawing/2016/SVG/main" r:embed="rId15"/>
                        </a:ext>
                      </a:extLst>
                    </a:blip>
                    <a:stretch>
                      <a:fillRect/>
                    </a:stretch>
                  </pic:blipFill>
                  <pic:spPr>
                    <a:xfrm>
                      <a:off x="0" y="0"/>
                      <a:ext cx="6184819" cy="3444240"/>
                    </a:xfrm>
                    <a:prstGeom prst="rect">
                      <a:avLst/>
                    </a:prstGeom>
                  </pic:spPr>
                </pic:pic>
              </a:graphicData>
            </a:graphic>
          </wp:inline>
        </w:drawing>
      </w:r>
    </w:p>
    <w:p w14:paraId="67430C17" w14:textId="7DB06177" w:rsidR="00E27B8A" w:rsidRDefault="00E27B8A" w:rsidP="00CA09F4">
      <w:pPr>
        <w:jc w:val="both"/>
        <w:rPr>
          <w:bCs/>
        </w:rPr>
      </w:pPr>
      <w:r>
        <w:rPr>
          <w:bCs/>
        </w:rPr>
        <w:br w:type="page"/>
      </w:r>
    </w:p>
    <w:p w14:paraId="0668D724" w14:textId="361231FC" w:rsidR="00CA09F4" w:rsidRDefault="00546BE7" w:rsidP="00CA09F4">
      <w:pPr>
        <w:pStyle w:val="Heading1"/>
      </w:pPr>
      <w:bookmarkStart w:id="2" w:name="_Toc33624779"/>
      <w:r>
        <w:lastRenderedPageBreak/>
        <w:t>Epimap interface</w:t>
      </w:r>
      <w:bookmarkEnd w:id="2"/>
    </w:p>
    <w:p w14:paraId="14309B9D" w14:textId="6BF40963" w:rsidR="00546BE7" w:rsidRPr="00546BE7" w:rsidRDefault="00546BE7" w:rsidP="00546BE7">
      <w:pPr>
        <w:rPr>
          <w:i/>
          <w:iCs/>
        </w:rPr>
      </w:pPr>
      <w:r w:rsidRPr="00546BE7">
        <w:rPr>
          <w:i/>
          <w:iCs/>
        </w:rPr>
        <w:t>This part is destined to standard users who only consult the Epimap. For users who need to update the data in the Epimap, refer to part 2. For initial setup and advanced customization of the tool, refer to part 3.</w:t>
      </w:r>
    </w:p>
    <w:p w14:paraId="7F12235E" w14:textId="0B6927E3" w:rsidR="00CA09F4" w:rsidRPr="00CA09F4" w:rsidRDefault="006A03C3" w:rsidP="00CA09F4">
      <w:pPr>
        <w:pStyle w:val="Heading2"/>
      </w:pPr>
      <w:bookmarkStart w:id="3" w:name="_Toc33624780"/>
      <w:r>
        <w:t>Global Interface</w:t>
      </w:r>
      <w:bookmarkEnd w:id="3"/>
    </w:p>
    <w:p w14:paraId="75E3BC30" w14:textId="77B8CE64" w:rsidR="00CA09F4" w:rsidRDefault="000F4EC7" w:rsidP="00CA09F4">
      <w:pPr>
        <w:jc w:val="both"/>
        <w:rPr>
          <w:bCs/>
        </w:rPr>
      </w:pPr>
      <w:r>
        <w:rPr>
          <w:noProof/>
        </w:rPr>
        <w:drawing>
          <wp:inline distT="0" distB="0" distL="0" distR="0" wp14:anchorId="07D2C293" wp14:editId="1D00515B">
            <wp:extent cx="6188710" cy="2782570"/>
            <wp:effectExtent l="0" t="0" r="2540" b="0"/>
            <wp:docPr id="12316949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8710" cy="2782570"/>
                    </a:xfrm>
                    <a:prstGeom prst="rect">
                      <a:avLst/>
                    </a:prstGeom>
                  </pic:spPr>
                </pic:pic>
              </a:graphicData>
            </a:graphic>
          </wp:inline>
        </w:drawing>
      </w:r>
    </w:p>
    <w:p w14:paraId="23F0126F" w14:textId="134D4DBA" w:rsidR="003772B6" w:rsidRDefault="003772B6" w:rsidP="005C5A75">
      <w:pPr>
        <w:jc w:val="right"/>
      </w:pPr>
      <w:r>
        <w:rPr>
          <w:noProof/>
        </w:rPr>
        <w:drawing>
          <wp:inline distT="0" distB="0" distL="0" distR="0" wp14:anchorId="437C6CFF" wp14:editId="000D16D5">
            <wp:extent cx="3503295" cy="3069787"/>
            <wp:effectExtent l="0" t="0" r="1905" b="0"/>
            <wp:docPr id="15424767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3503295" cy="3069787"/>
                    </a:xfrm>
                    <a:prstGeom prst="rect">
                      <a:avLst/>
                    </a:prstGeom>
                  </pic:spPr>
                </pic:pic>
              </a:graphicData>
            </a:graphic>
          </wp:inline>
        </w:drawing>
      </w:r>
    </w:p>
    <w:p w14:paraId="17AB8D06" w14:textId="2B4DD85A" w:rsidR="003165ED" w:rsidRDefault="003165ED" w:rsidP="005C5A75">
      <w:pPr>
        <w:jc w:val="right"/>
      </w:pPr>
    </w:p>
    <w:p w14:paraId="6471BEDF" w14:textId="7AB46A78" w:rsidR="003165ED" w:rsidRDefault="003165ED" w:rsidP="005C5A75">
      <w:pPr>
        <w:jc w:val="right"/>
      </w:pPr>
    </w:p>
    <w:p w14:paraId="7665684A" w14:textId="2B5ED1E6" w:rsidR="003165ED" w:rsidRDefault="003165ED" w:rsidP="005C5A75">
      <w:pPr>
        <w:jc w:val="right"/>
      </w:pPr>
    </w:p>
    <w:p w14:paraId="6FA7377F" w14:textId="7D090642" w:rsidR="003165ED" w:rsidRDefault="003165ED" w:rsidP="005C5A75">
      <w:pPr>
        <w:jc w:val="right"/>
      </w:pPr>
    </w:p>
    <w:p w14:paraId="5E420D62" w14:textId="270848BD" w:rsidR="003165ED" w:rsidRDefault="003165ED" w:rsidP="005C5A75">
      <w:pPr>
        <w:jc w:val="right"/>
      </w:pPr>
    </w:p>
    <w:p w14:paraId="03DB2FDD" w14:textId="0AC7E36A" w:rsidR="003165ED" w:rsidRDefault="003165ED" w:rsidP="005C5A75">
      <w:pPr>
        <w:jc w:val="right"/>
      </w:pPr>
    </w:p>
    <w:p w14:paraId="26A86564" w14:textId="4A4F728D" w:rsidR="003E33B7" w:rsidRDefault="003772B6" w:rsidP="00504321">
      <w:pPr>
        <w:pStyle w:val="Heading2"/>
      </w:pPr>
      <w:bookmarkStart w:id="4" w:name="_Toc33624781"/>
      <w:r>
        <w:lastRenderedPageBreak/>
        <w:t>Base</w:t>
      </w:r>
      <w:r w:rsidR="003E33B7">
        <w:t>Map and Label Control</w:t>
      </w:r>
      <w:bookmarkEnd w:id="4"/>
    </w:p>
    <w:p w14:paraId="15BD412A" w14:textId="47CC6F42" w:rsidR="00E27B8A" w:rsidRPr="00E27B8A" w:rsidRDefault="003772B6" w:rsidP="00E27B8A">
      <w:r>
        <w:rPr>
          <w:noProof/>
        </w:rPr>
        <w:drawing>
          <wp:inline distT="0" distB="0" distL="0" distR="0" wp14:anchorId="08D51491" wp14:editId="4EB043E7">
            <wp:extent cx="3020377" cy="1115054"/>
            <wp:effectExtent l="0" t="0" r="0" b="9525"/>
            <wp:docPr id="6971885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20377" cy="1115054"/>
                    </a:xfrm>
                    <a:prstGeom prst="rect">
                      <a:avLst/>
                    </a:prstGeom>
                  </pic:spPr>
                </pic:pic>
              </a:graphicData>
            </a:graphic>
          </wp:inline>
        </w:drawing>
      </w:r>
      <w:r>
        <w:rPr>
          <w:noProof/>
        </w:rPr>
        <w:drawing>
          <wp:inline distT="0" distB="0" distL="0" distR="0" wp14:anchorId="77E95B78" wp14:editId="2356BA76">
            <wp:extent cx="2976138" cy="1136824"/>
            <wp:effectExtent l="0" t="0" r="0" b="6350"/>
            <wp:docPr id="14288112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76138" cy="1136824"/>
                    </a:xfrm>
                    <a:prstGeom prst="rect">
                      <a:avLst/>
                    </a:prstGeom>
                  </pic:spPr>
                </pic:pic>
              </a:graphicData>
            </a:graphic>
          </wp:inline>
        </w:drawing>
      </w:r>
    </w:p>
    <w:p w14:paraId="18833311" w14:textId="6AC49707" w:rsidR="00E27B8A" w:rsidRDefault="003772B6" w:rsidP="00E27B8A">
      <w:r>
        <w:t xml:space="preserve">The </w:t>
      </w:r>
      <w:proofErr w:type="spellStart"/>
      <w:r>
        <w:t>BaseMap</w:t>
      </w:r>
      <w:proofErr w:type="spellEnd"/>
      <w:r>
        <w:t xml:space="preserve"> allows to choose between available map backgrounds, while the Label switches names of the polygons on/off on the map. Note that </w:t>
      </w:r>
      <w:proofErr w:type="spellStart"/>
      <w:r>
        <w:t>Basemaps</w:t>
      </w:r>
      <w:proofErr w:type="spellEnd"/>
      <w:r>
        <w:t xml:space="preserve"> are fetched from internet, therefore, they are the only feature of the Epimap relying on an internet connection.</w:t>
      </w:r>
    </w:p>
    <w:p w14:paraId="6475DBDA" w14:textId="6229427D" w:rsidR="00E2739B" w:rsidRDefault="00E27B8A" w:rsidP="00E2739B">
      <w:pPr>
        <w:pStyle w:val="Heading2"/>
      </w:pPr>
      <w:bookmarkStart w:id="5" w:name="_Toc33624782"/>
      <w:r>
        <w:t>Spatial Scale</w:t>
      </w:r>
      <w:bookmarkEnd w:id="5"/>
    </w:p>
    <w:p w14:paraId="1984184B" w14:textId="117C20DB" w:rsidR="00E2739B" w:rsidRDefault="00E2739B" w:rsidP="00CA09F4">
      <w:pPr>
        <w:jc w:val="both"/>
        <w:rPr>
          <w:bCs/>
        </w:rPr>
      </w:pPr>
      <w:r>
        <w:rPr>
          <w:bCs/>
        </w:rPr>
        <w:t xml:space="preserve">The </w:t>
      </w:r>
      <w:r w:rsidR="00E27B8A">
        <w:rPr>
          <w:bCs/>
        </w:rPr>
        <w:t>Epi</w:t>
      </w:r>
      <w:r>
        <w:rPr>
          <w:bCs/>
        </w:rPr>
        <w:t xml:space="preserve">Map </w:t>
      </w:r>
      <w:r w:rsidR="00E27B8A">
        <w:rPr>
          <w:bCs/>
        </w:rPr>
        <w:t xml:space="preserve">v2 is able to work at several spatial </w:t>
      </w:r>
      <w:r w:rsidR="00546BE7">
        <w:rPr>
          <w:bCs/>
        </w:rPr>
        <w:t xml:space="preserve">levels </w:t>
      </w:r>
      <w:r w:rsidR="00E27B8A">
        <w:rPr>
          <w:bCs/>
        </w:rPr>
        <w:t xml:space="preserve">(in this example, Regions and Districts). Please note all Epidemiologic </w:t>
      </w:r>
      <w:r w:rsidR="00546BE7">
        <w:rPr>
          <w:bCs/>
        </w:rPr>
        <w:t>is</w:t>
      </w:r>
      <w:r w:rsidR="005C5A75">
        <w:rPr>
          <w:bCs/>
        </w:rPr>
        <w:t xml:space="preserve"> </w:t>
      </w:r>
      <w:r w:rsidR="00E27B8A">
        <w:rPr>
          <w:bCs/>
        </w:rPr>
        <w:t>entered at the smallest available level. Data for upper spatial levels are directly generated by the app by aggregation, and it currently not possible for them to have specific / different calculations.</w:t>
      </w:r>
    </w:p>
    <w:p w14:paraId="3EAD55EF" w14:textId="34935F33" w:rsidR="00E27B8A" w:rsidRDefault="00E27B8A" w:rsidP="00E27B8A">
      <w:pPr>
        <w:jc w:val="center"/>
        <w:rPr>
          <w:bCs/>
        </w:rPr>
      </w:pPr>
      <w:r w:rsidRPr="00E27B8A">
        <w:rPr>
          <w:bCs/>
          <w:noProof/>
          <w:lang w:val="fr-FR"/>
        </w:rPr>
        <w:drawing>
          <wp:inline distT="0" distB="0" distL="0" distR="0" wp14:anchorId="42164CF0" wp14:editId="7A1F9E38">
            <wp:extent cx="1053888" cy="699603"/>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91353" cy="724474"/>
                    </a:xfrm>
                    <a:prstGeom prst="rect">
                      <a:avLst/>
                    </a:prstGeom>
                  </pic:spPr>
                </pic:pic>
              </a:graphicData>
            </a:graphic>
          </wp:inline>
        </w:drawing>
      </w:r>
      <w:r>
        <w:rPr>
          <w:bCs/>
        </w:rPr>
        <w:tab/>
      </w:r>
      <w:r w:rsidRPr="00E27B8A">
        <w:rPr>
          <w:bCs/>
          <w:noProof/>
          <w:lang w:val="fr-FR"/>
        </w:rPr>
        <w:drawing>
          <wp:inline distT="0" distB="0" distL="0" distR="0" wp14:anchorId="122951B4" wp14:editId="2A05B977">
            <wp:extent cx="2190750" cy="16964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4510"/>
                    <a:stretch/>
                  </pic:blipFill>
                  <pic:spPr bwMode="auto">
                    <a:xfrm>
                      <a:off x="0" y="0"/>
                      <a:ext cx="2208995" cy="1710592"/>
                    </a:xfrm>
                    <a:prstGeom prst="rect">
                      <a:avLst/>
                    </a:prstGeom>
                    <a:ln>
                      <a:noFill/>
                    </a:ln>
                    <a:extLst>
                      <a:ext uri="{53640926-AAD7-44D8-BBD7-CCE9431645EC}">
                        <a14:shadowObscured xmlns:a14="http://schemas.microsoft.com/office/drawing/2010/main"/>
                      </a:ext>
                    </a:extLst>
                  </pic:spPr>
                </pic:pic>
              </a:graphicData>
            </a:graphic>
          </wp:inline>
        </w:drawing>
      </w:r>
      <w:r>
        <w:rPr>
          <w:bCs/>
        </w:rPr>
        <w:tab/>
      </w:r>
      <w:r w:rsidRPr="00E27B8A">
        <w:rPr>
          <w:bCs/>
          <w:noProof/>
          <w:lang w:val="fr-FR"/>
        </w:rPr>
        <w:drawing>
          <wp:inline distT="0" distB="0" distL="0" distR="0" wp14:anchorId="6EC902C1" wp14:editId="38A8CC18">
            <wp:extent cx="2209800" cy="170780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23897" cy="1718694"/>
                    </a:xfrm>
                    <a:prstGeom prst="rect">
                      <a:avLst/>
                    </a:prstGeom>
                  </pic:spPr>
                </pic:pic>
              </a:graphicData>
            </a:graphic>
          </wp:inline>
        </w:drawing>
      </w:r>
    </w:p>
    <w:p w14:paraId="447E44BB" w14:textId="5F94E075" w:rsidR="00E27B8A" w:rsidRDefault="00E27B8A" w:rsidP="00E27B8A">
      <w:pPr>
        <w:pStyle w:val="Heading2"/>
        <w:rPr>
          <w:bCs/>
        </w:rPr>
      </w:pPr>
      <w:bookmarkStart w:id="6" w:name="_Toc33624783"/>
      <w:r w:rsidRPr="00E27B8A">
        <w:t>Disease</w:t>
      </w:r>
      <w:r w:rsidR="004A785C">
        <w:t xml:space="preserve"> selector</w:t>
      </w:r>
      <w:bookmarkEnd w:id="6"/>
    </w:p>
    <w:p w14:paraId="62ED325A" w14:textId="251E540A" w:rsidR="004A785C" w:rsidRDefault="00546BE7" w:rsidP="004A785C">
      <w:pPr>
        <w:jc w:val="both"/>
        <w:rPr>
          <w:bCs/>
        </w:rPr>
      </w:pPr>
      <w:r w:rsidRPr="00546BE7">
        <w:rPr>
          <w:bCs/>
          <w:noProof/>
          <w:lang w:val="fr-FR"/>
        </w:rPr>
        <w:drawing>
          <wp:anchor distT="0" distB="0" distL="114300" distR="114300" simplePos="0" relativeHeight="251658246" behindDoc="0" locked="0" layoutInCell="1" allowOverlap="1" wp14:anchorId="527666F7" wp14:editId="3A82DF94">
            <wp:simplePos x="0" y="0"/>
            <wp:positionH relativeFrom="margin">
              <wp:align>left</wp:align>
            </wp:positionH>
            <wp:positionV relativeFrom="paragraph">
              <wp:posOffset>100965</wp:posOffset>
            </wp:positionV>
            <wp:extent cx="1539373" cy="1127858"/>
            <wp:effectExtent l="0" t="0" r="381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539373" cy="1127858"/>
                    </a:xfrm>
                    <a:prstGeom prst="rect">
                      <a:avLst/>
                    </a:prstGeom>
                  </pic:spPr>
                </pic:pic>
              </a:graphicData>
            </a:graphic>
          </wp:anchor>
        </w:drawing>
      </w:r>
      <w:r w:rsidRPr="00546BE7">
        <w:rPr>
          <w:bCs/>
        </w:rPr>
        <w:t xml:space="preserve"> </w:t>
      </w:r>
      <w:r w:rsidR="00E27B8A">
        <w:rPr>
          <w:bCs/>
        </w:rPr>
        <w:t>The Epimap is able to display data for numerous diseases (2 are provided as examples, Cholera and Meningitis).</w:t>
      </w:r>
      <w:r w:rsidR="00320D95">
        <w:rPr>
          <w:bCs/>
        </w:rPr>
        <w:t xml:space="preserve"> The user is not choosing from an existing set of disease, but is able to define manually the name of a disease – using for instance the name of the disease in another language.</w:t>
      </w:r>
      <w:r>
        <w:rPr>
          <w:bCs/>
        </w:rPr>
        <w:t xml:space="preserve"> </w:t>
      </w:r>
      <w:r w:rsidR="00C25DE4">
        <w:rPr>
          <w:bCs/>
        </w:rPr>
        <w:t xml:space="preserve">There is no limit to the number of diseases you can input to the application, but going beyond 4-5 of them </w:t>
      </w:r>
      <w:r w:rsidR="005C5A75">
        <w:rPr>
          <w:bCs/>
        </w:rPr>
        <w:t xml:space="preserve">will multiply the size and weight of your entry dataset. This </w:t>
      </w:r>
      <w:r w:rsidR="00C25DE4">
        <w:rPr>
          <w:bCs/>
        </w:rPr>
        <w:t>can affect the performance, speed and stability of the application.</w:t>
      </w:r>
    </w:p>
    <w:p w14:paraId="40B18B79" w14:textId="77777777" w:rsidR="004A785C" w:rsidRDefault="004A785C" w:rsidP="00504321">
      <w:pPr>
        <w:pStyle w:val="Heading2"/>
      </w:pPr>
      <w:bookmarkStart w:id="7" w:name="_Toc33624784"/>
      <w:r>
        <w:t>Time Slider</w:t>
      </w:r>
      <w:bookmarkEnd w:id="7"/>
    </w:p>
    <w:p w14:paraId="7EE88E32" w14:textId="26E99C0C" w:rsidR="004A785C" w:rsidRDefault="004A785C" w:rsidP="00E27B8A">
      <w:pPr>
        <w:jc w:val="both"/>
        <w:rPr>
          <w:bCs/>
        </w:rPr>
      </w:pPr>
      <w:r>
        <w:rPr>
          <w:bCs/>
        </w:rPr>
        <w:t>The Time Slider is the most important filter of the Epimap after the Disease selector. It has two available modes</w:t>
      </w:r>
      <w:r w:rsidR="003165ED">
        <w:rPr>
          <w:bCs/>
        </w:rPr>
        <w:t xml:space="preserve"> named</w:t>
      </w:r>
      <w:r w:rsidRPr="003165ED">
        <w:rPr>
          <w:bCs/>
        </w:rPr>
        <w:t xml:space="preserve"> Range and Unique</w:t>
      </w:r>
      <w:r>
        <w:rPr>
          <w:bCs/>
        </w:rPr>
        <w:t>.</w:t>
      </w:r>
      <w:r w:rsidR="003165ED">
        <w:rPr>
          <w:bCs/>
        </w:rPr>
        <w:t xml:space="preserve"> </w:t>
      </w:r>
      <w:r w:rsidR="003165ED">
        <w:rPr>
          <w:noProof/>
        </w:rPr>
        <w:t xml:space="preserve">The </w:t>
      </w:r>
      <w:r w:rsidR="003165ED" w:rsidRPr="003165ED">
        <w:rPr>
          <w:b/>
          <w:bCs/>
          <w:noProof/>
        </w:rPr>
        <w:t>Range Mode</w:t>
      </w:r>
      <w:r w:rsidR="003165ED">
        <w:rPr>
          <w:noProof/>
        </w:rPr>
        <w:t xml:space="preserve"> provides a periodic view from date A to date B, both defined separately :</w:t>
      </w:r>
    </w:p>
    <w:p w14:paraId="21945FDA" w14:textId="626EC2F7" w:rsidR="004A785C" w:rsidRDefault="004A785C" w:rsidP="00E27B8A">
      <w:pPr>
        <w:jc w:val="both"/>
        <w:rPr>
          <w:noProof/>
        </w:rPr>
      </w:pPr>
      <w:r w:rsidRPr="004A785C">
        <w:rPr>
          <w:bCs/>
          <w:noProof/>
          <w:lang w:val="fr-FR"/>
        </w:rPr>
        <w:drawing>
          <wp:inline distT="0" distB="0" distL="0" distR="0" wp14:anchorId="23818388" wp14:editId="3EAA8198">
            <wp:extent cx="1625600" cy="2921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71596" cy="300450"/>
                    </a:xfrm>
                    <a:prstGeom prst="rect">
                      <a:avLst/>
                    </a:prstGeom>
                  </pic:spPr>
                </pic:pic>
              </a:graphicData>
            </a:graphic>
          </wp:inline>
        </w:drawing>
      </w:r>
      <w:r>
        <w:rPr>
          <w:noProof/>
        </w:rPr>
        <w:tab/>
      </w:r>
      <w:r w:rsidRPr="004A785C">
        <w:rPr>
          <w:noProof/>
        </w:rPr>
        <w:t xml:space="preserve"> </w:t>
      </w:r>
      <w:r w:rsidRPr="004A785C">
        <w:rPr>
          <w:bCs/>
          <w:noProof/>
          <w:lang w:val="fr-FR"/>
        </w:rPr>
        <w:drawing>
          <wp:inline distT="0" distB="0" distL="0" distR="0" wp14:anchorId="1A8283D4" wp14:editId="2E3A8BFF">
            <wp:extent cx="3914775" cy="273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774"/>
                    <a:stretch/>
                  </pic:blipFill>
                  <pic:spPr bwMode="auto">
                    <a:xfrm>
                      <a:off x="0" y="0"/>
                      <a:ext cx="4248158" cy="296520"/>
                    </a:xfrm>
                    <a:prstGeom prst="rect">
                      <a:avLst/>
                    </a:prstGeom>
                    <a:ln>
                      <a:noFill/>
                    </a:ln>
                    <a:extLst>
                      <a:ext uri="{53640926-AAD7-44D8-BBD7-CCE9431645EC}">
                        <a14:shadowObscured xmlns:a14="http://schemas.microsoft.com/office/drawing/2010/main"/>
                      </a:ext>
                    </a:extLst>
                  </pic:spPr>
                </pic:pic>
              </a:graphicData>
            </a:graphic>
          </wp:inline>
        </w:drawing>
      </w:r>
    </w:p>
    <w:p w14:paraId="4E3A5EC3" w14:textId="6B14387F" w:rsidR="004A785C" w:rsidRDefault="003165ED" w:rsidP="00E27B8A">
      <w:pPr>
        <w:jc w:val="both"/>
        <w:rPr>
          <w:bCs/>
        </w:rPr>
      </w:pPr>
      <w:r w:rsidRPr="003165ED">
        <w:rPr>
          <w:bCs/>
        </w:rPr>
        <w:t xml:space="preserve">The </w:t>
      </w:r>
      <w:r w:rsidRPr="003165ED">
        <w:rPr>
          <w:b/>
        </w:rPr>
        <w:t>Unique mode</w:t>
      </w:r>
      <w:r w:rsidRPr="003165ED">
        <w:rPr>
          <w:bCs/>
        </w:rPr>
        <w:t xml:space="preserve"> provides a Snaps</w:t>
      </w:r>
      <w:r>
        <w:rPr>
          <w:bCs/>
        </w:rPr>
        <w:t>h</w:t>
      </w:r>
      <w:r w:rsidRPr="003165ED">
        <w:rPr>
          <w:bCs/>
        </w:rPr>
        <w:t>ot of</w:t>
      </w:r>
      <w:r>
        <w:rPr>
          <w:bCs/>
        </w:rPr>
        <w:t xml:space="preserve"> a time unit (based of the interval chosen, this time unit can be a Day, Week, Month or Year):</w:t>
      </w:r>
    </w:p>
    <w:p w14:paraId="2A8DDAC5" w14:textId="431CF666" w:rsidR="003165ED" w:rsidRPr="003165ED" w:rsidRDefault="004A785C" w:rsidP="00E27B8A">
      <w:pPr>
        <w:jc w:val="both"/>
        <w:rPr>
          <w:bCs/>
        </w:rPr>
      </w:pPr>
      <w:r w:rsidRPr="004A785C">
        <w:rPr>
          <w:bCs/>
          <w:noProof/>
          <w:lang w:val="fr-FR"/>
        </w:rPr>
        <w:drawing>
          <wp:inline distT="0" distB="0" distL="0" distR="0" wp14:anchorId="2A754DE8" wp14:editId="17197F12">
            <wp:extent cx="1569720" cy="2697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99"/>
                    <a:stretch/>
                  </pic:blipFill>
                  <pic:spPr bwMode="auto">
                    <a:xfrm>
                      <a:off x="0" y="0"/>
                      <a:ext cx="1615732" cy="277627"/>
                    </a:xfrm>
                    <a:prstGeom prst="rect">
                      <a:avLst/>
                    </a:prstGeom>
                    <a:ln>
                      <a:noFill/>
                    </a:ln>
                    <a:extLst>
                      <a:ext uri="{53640926-AAD7-44D8-BBD7-CCE9431645EC}">
                        <a14:shadowObscured xmlns:a14="http://schemas.microsoft.com/office/drawing/2010/main"/>
                      </a:ext>
                    </a:extLst>
                  </pic:spPr>
                </pic:pic>
              </a:graphicData>
            </a:graphic>
          </wp:inline>
        </w:drawing>
      </w:r>
      <w:r>
        <w:rPr>
          <w:bCs/>
        </w:rPr>
        <w:t xml:space="preserve"> </w:t>
      </w:r>
      <w:r>
        <w:rPr>
          <w:bCs/>
        </w:rPr>
        <w:tab/>
        <w:t xml:space="preserve"> </w:t>
      </w:r>
      <w:r w:rsidRPr="004A785C">
        <w:rPr>
          <w:bCs/>
          <w:noProof/>
          <w:lang w:val="fr-FR"/>
        </w:rPr>
        <w:drawing>
          <wp:inline distT="0" distB="0" distL="0" distR="0" wp14:anchorId="7040306C" wp14:editId="482C8950">
            <wp:extent cx="3814763" cy="2681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8353" cy="294380"/>
                    </a:xfrm>
                    <a:prstGeom prst="rect">
                      <a:avLst/>
                    </a:prstGeom>
                  </pic:spPr>
                </pic:pic>
              </a:graphicData>
            </a:graphic>
          </wp:inline>
        </w:drawing>
      </w:r>
    </w:p>
    <w:p w14:paraId="601AB39E" w14:textId="211205FB" w:rsidR="00320D95" w:rsidRDefault="00320D95" w:rsidP="00504321">
      <w:pPr>
        <w:pStyle w:val="Heading2"/>
      </w:pPr>
      <w:bookmarkStart w:id="8" w:name="_Toc33624785"/>
      <w:r>
        <w:lastRenderedPageBreak/>
        <w:t>Indicators</w:t>
      </w:r>
      <w:bookmarkEnd w:id="8"/>
    </w:p>
    <w:p w14:paraId="176A6DEA" w14:textId="79EE9A02" w:rsidR="00320D95" w:rsidRDefault="00320D95" w:rsidP="00504321">
      <w:pPr>
        <w:pStyle w:val="Heading3"/>
      </w:pPr>
      <w:bookmarkStart w:id="9" w:name="_Toc33624786"/>
      <w:r>
        <w:t>Indicators definitions</w:t>
      </w:r>
      <w:bookmarkEnd w:id="9"/>
    </w:p>
    <w:p w14:paraId="1E71A7E6" w14:textId="01664B03" w:rsidR="00320D95" w:rsidRPr="00320D95" w:rsidRDefault="00320D95" w:rsidP="00320D95">
      <w:pPr>
        <w:jc w:val="both"/>
        <w:rPr>
          <w:bCs/>
        </w:rPr>
      </w:pPr>
      <w:r>
        <w:rPr>
          <w:bCs/>
        </w:rPr>
        <w:t xml:space="preserve">The Epimap proposes 4 indicators: </w:t>
      </w:r>
      <w:r w:rsidRPr="00320D95">
        <w:rPr>
          <w:b/>
        </w:rPr>
        <w:t>Number of Cases</w:t>
      </w:r>
      <w:r>
        <w:rPr>
          <w:bCs/>
        </w:rPr>
        <w:t xml:space="preserve">, </w:t>
      </w:r>
      <w:r w:rsidRPr="00320D95">
        <w:rPr>
          <w:b/>
        </w:rPr>
        <w:t>Attack Rate</w:t>
      </w:r>
      <w:r>
        <w:rPr>
          <w:bCs/>
        </w:rPr>
        <w:t xml:space="preserve">, </w:t>
      </w:r>
      <w:r w:rsidRPr="00320D95">
        <w:rPr>
          <w:b/>
        </w:rPr>
        <w:t>Number of Deaths</w:t>
      </w:r>
      <w:r>
        <w:rPr>
          <w:bCs/>
        </w:rPr>
        <w:t xml:space="preserve">, and </w:t>
      </w:r>
      <w:r w:rsidRPr="00320D95">
        <w:rPr>
          <w:b/>
        </w:rPr>
        <w:t>Lethality</w:t>
      </w:r>
      <w:r>
        <w:rPr>
          <w:bCs/>
        </w:rPr>
        <w:t>.</w:t>
      </w:r>
    </w:p>
    <w:p w14:paraId="76DED6C9" w14:textId="77777777" w:rsidR="00320D95" w:rsidRDefault="00320D95" w:rsidP="00320D95">
      <w:pPr>
        <w:jc w:val="both"/>
        <w:rPr>
          <w:bCs/>
        </w:rPr>
      </w:pPr>
      <w:r w:rsidRPr="00320D95">
        <w:rPr>
          <w:b/>
        </w:rPr>
        <w:t>Number of Cases</w:t>
      </w:r>
      <w:r>
        <w:rPr>
          <w:bCs/>
        </w:rPr>
        <w:t xml:space="preserve"> and </w:t>
      </w:r>
      <w:r w:rsidRPr="00320D95">
        <w:rPr>
          <w:b/>
        </w:rPr>
        <w:t>Number of Deaths</w:t>
      </w:r>
      <w:r>
        <w:rPr>
          <w:bCs/>
        </w:rPr>
        <w:t xml:space="preserve"> are simple integer variables. </w:t>
      </w:r>
    </w:p>
    <w:p w14:paraId="63B91A36" w14:textId="60678294" w:rsidR="00183469" w:rsidRDefault="00320D95" w:rsidP="00320D95">
      <w:pPr>
        <w:jc w:val="both"/>
      </w:pPr>
      <w:r w:rsidRPr="00183469">
        <w:rPr>
          <w:b/>
        </w:rPr>
        <w:t>Attack Rate</w:t>
      </w:r>
      <w:r>
        <w:rPr>
          <w:bCs/>
        </w:rPr>
        <w:t xml:space="preserve"> is calculated </w:t>
      </w:r>
      <w:r w:rsidR="00183469">
        <w:rPr>
          <w:bCs/>
        </w:rPr>
        <w:t xml:space="preserve">by dividing </w:t>
      </w:r>
      <w:r w:rsidR="00183469">
        <w:t xml:space="preserve">number of new cases of disease during the specified time interval, with the population. </w:t>
      </w:r>
    </w:p>
    <w:p w14:paraId="00F70EB0" w14:textId="23F70D67" w:rsidR="00183469" w:rsidRPr="00183469" w:rsidRDefault="00183469" w:rsidP="00183469">
      <w:pPr>
        <w:pStyle w:val="ListParagraph"/>
        <w:numPr>
          <w:ilvl w:val="0"/>
          <w:numId w:val="11"/>
        </w:numPr>
        <w:jc w:val="both"/>
        <w:rPr>
          <w:bCs/>
        </w:rPr>
      </w:pPr>
      <w:r>
        <w:rPr>
          <w:bCs/>
        </w:rPr>
        <w:t>To gran</w:t>
      </w:r>
      <w:r w:rsidR="0050610F">
        <w:rPr>
          <w:bCs/>
        </w:rPr>
        <w:t>t</w:t>
      </w:r>
      <w:r>
        <w:rPr>
          <w:bCs/>
        </w:rPr>
        <w:t xml:space="preserve"> maximum flexibility</w:t>
      </w:r>
      <w:r w:rsidR="0050610F">
        <w:rPr>
          <w:bCs/>
        </w:rPr>
        <w:t xml:space="preserve"> to the user</w:t>
      </w:r>
      <w:r w:rsidR="0050610F">
        <w:rPr>
          <w:rStyle w:val="FootnoteReference"/>
          <w:bCs/>
        </w:rPr>
        <w:footnoteReference w:id="2"/>
      </w:r>
      <w:r>
        <w:rPr>
          <w:bCs/>
        </w:rPr>
        <w:t>, attack rate is inputted in the data by the users at the smallest spatial scale and the smallest time interval possible. The Epimap aggregates attack rate through time and spatial scale.</w:t>
      </w:r>
    </w:p>
    <w:p w14:paraId="75EE767E" w14:textId="0B71AF46" w:rsidR="00320D95" w:rsidRPr="00183469" w:rsidRDefault="00183469" w:rsidP="00183469">
      <w:pPr>
        <w:pStyle w:val="ListParagraph"/>
        <w:numPr>
          <w:ilvl w:val="0"/>
          <w:numId w:val="11"/>
        </w:numPr>
        <w:jc w:val="both"/>
        <w:rPr>
          <w:bCs/>
        </w:rPr>
      </w:pPr>
      <w:r>
        <w:t>The Application does not have the population as part of the data input. The attack rate is precalculated outside the application, and population is therefore implicit. It is not possible to take into account variations of population through the outbreak.</w:t>
      </w:r>
    </w:p>
    <w:p w14:paraId="78924518" w14:textId="01B59564" w:rsidR="00320D95" w:rsidRDefault="00183469" w:rsidP="00E27B8A">
      <w:pPr>
        <w:jc w:val="both"/>
        <w:rPr>
          <w:bCs/>
        </w:rPr>
      </w:pPr>
      <w:r w:rsidRPr="00183469">
        <w:rPr>
          <w:b/>
        </w:rPr>
        <w:t>Let</w:t>
      </w:r>
      <w:r>
        <w:rPr>
          <w:b/>
        </w:rPr>
        <w:t>h</w:t>
      </w:r>
      <w:r w:rsidRPr="00183469">
        <w:rPr>
          <w:b/>
        </w:rPr>
        <w:t>ality</w:t>
      </w:r>
      <w:r>
        <w:rPr>
          <w:bCs/>
        </w:rPr>
        <w:t xml:space="preserve"> is calculated by dividing, for </w:t>
      </w:r>
      <w:r w:rsidR="0050610F">
        <w:rPr>
          <w:bCs/>
        </w:rPr>
        <w:t xml:space="preserve">one disease, one zone and </w:t>
      </w:r>
      <w:r>
        <w:rPr>
          <w:bCs/>
        </w:rPr>
        <w:t xml:space="preserve">given period of time, number of cases by number of </w:t>
      </w:r>
      <w:r w:rsidR="0050610F">
        <w:rPr>
          <w:bCs/>
        </w:rPr>
        <w:t>deaths.</w:t>
      </w:r>
    </w:p>
    <w:p w14:paraId="2E30C7D0" w14:textId="1210CEA3" w:rsidR="0050610F" w:rsidRDefault="0050610F" w:rsidP="0050610F">
      <w:pPr>
        <w:pStyle w:val="ListParagraph"/>
        <w:numPr>
          <w:ilvl w:val="0"/>
          <w:numId w:val="11"/>
        </w:numPr>
        <w:jc w:val="both"/>
        <w:rPr>
          <w:bCs/>
        </w:rPr>
      </w:pPr>
      <w:r>
        <w:rPr>
          <w:bCs/>
        </w:rPr>
        <w:t>Lethality is calculated directly by the application (based on cases and deaths numbers) and aggregated through time and spatial scale.</w:t>
      </w:r>
    </w:p>
    <w:p w14:paraId="4EF77395" w14:textId="61092175" w:rsidR="00320D95" w:rsidRDefault="00320D95" w:rsidP="00504321">
      <w:pPr>
        <w:pStyle w:val="Heading3"/>
      </w:pPr>
      <w:bookmarkStart w:id="10" w:name="_Toc33624787"/>
      <w:r>
        <w:t>Visualizations on the Map</w:t>
      </w:r>
      <w:bookmarkEnd w:id="10"/>
    </w:p>
    <w:p w14:paraId="54827074" w14:textId="373008CF" w:rsidR="00320D95" w:rsidRPr="00320D95" w:rsidRDefault="00320D95" w:rsidP="00320D95">
      <w:r>
        <w:t>Numbers of Cases and Number of Deaths visualized as proportional circles on the Map.</w:t>
      </w:r>
    </w:p>
    <w:p w14:paraId="79042F70" w14:textId="01102C3A" w:rsidR="00E2739B" w:rsidRDefault="00E2739B" w:rsidP="00CA09F4">
      <w:pPr>
        <w:jc w:val="both"/>
        <w:rPr>
          <w:noProof/>
        </w:rPr>
      </w:pPr>
      <w:r w:rsidRPr="00E2739B">
        <w:rPr>
          <w:bCs/>
          <w:noProof/>
          <w:lang w:val="fr-FR"/>
        </w:rPr>
        <w:drawing>
          <wp:inline distT="0" distB="0" distL="0" distR="0" wp14:anchorId="2A7F58A5" wp14:editId="6F9CAF9B">
            <wp:extent cx="2797662" cy="1137285"/>
            <wp:effectExtent l="0" t="0" r="317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13489"/>
                    <a:stretch/>
                  </pic:blipFill>
                  <pic:spPr bwMode="auto">
                    <a:xfrm>
                      <a:off x="0" y="0"/>
                      <a:ext cx="2826772" cy="1149119"/>
                    </a:xfrm>
                    <a:prstGeom prst="rect">
                      <a:avLst/>
                    </a:prstGeom>
                    <a:ln>
                      <a:noFill/>
                    </a:ln>
                    <a:extLst>
                      <a:ext uri="{53640926-AAD7-44D8-BBD7-CCE9431645EC}">
                        <a14:shadowObscured xmlns:a14="http://schemas.microsoft.com/office/drawing/2010/main"/>
                      </a:ext>
                    </a:extLst>
                  </pic:spPr>
                </pic:pic>
              </a:graphicData>
            </a:graphic>
          </wp:inline>
        </w:drawing>
      </w:r>
      <w:r>
        <w:rPr>
          <w:bCs/>
        </w:rPr>
        <w:tab/>
      </w:r>
      <w:r w:rsidR="00320D95" w:rsidRPr="00E2739B">
        <w:rPr>
          <w:bCs/>
          <w:noProof/>
          <w:lang w:val="fr-FR"/>
        </w:rPr>
        <w:drawing>
          <wp:inline distT="0" distB="0" distL="0" distR="0" wp14:anchorId="3593B554" wp14:editId="6909BC93">
            <wp:extent cx="2798328" cy="11499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4078"/>
                    <a:stretch/>
                  </pic:blipFill>
                  <pic:spPr bwMode="auto">
                    <a:xfrm>
                      <a:off x="0" y="0"/>
                      <a:ext cx="2825795" cy="1161273"/>
                    </a:xfrm>
                    <a:prstGeom prst="rect">
                      <a:avLst/>
                    </a:prstGeom>
                    <a:ln>
                      <a:noFill/>
                    </a:ln>
                    <a:extLst>
                      <a:ext uri="{53640926-AAD7-44D8-BBD7-CCE9431645EC}">
                        <a14:shadowObscured xmlns:a14="http://schemas.microsoft.com/office/drawing/2010/main"/>
                      </a:ext>
                    </a:extLst>
                  </pic:spPr>
                </pic:pic>
              </a:graphicData>
            </a:graphic>
          </wp:inline>
        </w:drawing>
      </w:r>
      <w:r w:rsidR="00320D95" w:rsidRPr="00320D95">
        <w:rPr>
          <w:noProof/>
        </w:rPr>
        <w:t xml:space="preserve"> </w:t>
      </w:r>
    </w:p>
    <w:p w14:paraId="49B203E0" w14:textId="321A5FA1" w:rsidR="009F6040" w:rsidRDefault="009F6040" w:rsidP="00CA09F4">
      <w:pPr>
        <w:jc w:val="both"/>
        <w:rPr>
          <w:noProof/>
        </w:rPr>
      </w:pPr>
      <w:r w:rsidRPr="00320D95">
        <w:rPr>
          <w:bCs/>
          <w:noProof/>
          <w:lang w:val="fr-FR"/>
        </w:rPr>
        <w:drawing>
          <wp:anchor distT="0" distB="0" distL="114300" distR="114300" simplePos="0" relativeHeight="251658241" behindDoc="0" locked="0" layoutInCell="1" allowOverlap="1" wp14:anchorId="0BE2F849" wp14:editId="35944991">
            <wp:simplePos x="0" y="0"/>
            <wp:positionH relativeFrom="column">
              <wp:posOffset>4329430</wp:posOffset>
            </wp:positionH>
            <wp:positionV relativeFrom="paragraph">
              <wp:posOffset>45916</wp:posOffset>
            </wp:positionV>
            <wp:extent cx="1600200" cy="1270747"/>
            <wp:effectExtent l="0" t="0" r="0" b="571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600200" cy="1270747"/>
                    </a:xfrm>
                    <a:prstGeom prst="rect">
                      <a:avLst/>
                    </a:prstGeom>
                  </pic:spPr>
                </pic:pic>
              </a:graphicData>
            </a:graphic>
          </wp:anchor>
        </w:drawing>
      </w:r>
    </w:p>
    <w:p w14:paraId="318CFC1D" w14:textId="69E0E084" w:rsidR="009F6040" w:rsidRDefault="0050610F" w:rsidP="00CA09F4">
      <w:pPr>
        <w:jc w:val="both"/>
        <w:rPr>
          <w:noProof/>
        </w:rPr>
      </w:pPr>
      <w:r>
        <w:rPr>
          <w:noProof/>
        </w:rPr>
        <w:t xml:space="preserve">By using the Custom Styling button in the Legend Panel, </w:t>
      </w:r>
      <w:r w:rsidR="009F6040">
        <w:rPr>
          <w:noProof/>
        </w:rPr>
        <w:t>you can adjust colors to better emphatize your data :</w:t>
      </w:r>
    </w:p>
    <w:p w14:paraId="4F037C7C" w14:textId="7312126C" w:rsidR="009F6040" w:rsidRDefault="00C25DE4" w:rsidP="009F6040">
      <w:pPr>
        <w:pStyle w:val="ListParagraph"/>
        <w:numPr>
          <w:ilvl w:val="0"/>
          <w:numId w:val="11"/>
        </w:numPr>
        <w:jc w:val="both"/>
        <w:rPr>
          <w:noProof/>
        </w:rPr>
      </w:pPr>
      <w:r w:rsidRPr="009F6040">
        <w:rPr>
          <w:noProof/>
          <w:lang w:val="fr-FR"/>
        </w:rPr>
        <w:drawing>
          <wp:anchor distT="0" distB="0" distL="114300" distR="114300" simplePos="0" relativeHeight="251658242" behindDoc="0" locked="0" layoutInCell="1" allowOverlap="1" wp14:anchorId="148BE463" wp14:editId="14D70450">
            <wp:simplePos x="0" y="0"/>
            <wp:positionH relativeFrom="margin">
              <wp:posOffset>5248330</wp:posOffset>
            </wp:positionH>
            <wp:positionV relativeFrom="paragraph">
              <wp:posOffset>8312</wp:posOffset>
            </wp:positionV>
            <wp:extent cx="726440" cy="645160"/>
            <wp:effectExtent l="0" t="0" r="0" b="254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6440" cy="645160"/>
                    </a:xfrm>
                    <a:prstGeom prst="rect">
                      <a:avLst/>
                    </a:prstGeom>
                  </pic:spPr>
                </pic:pic>
              </a:graphicData>
            </a:graphic>
            <wp14:sizeRelH relativeFrom="page">
              <wp14:pctWidth>0</wp14:pctWidth>
            </wp14:sizeRelH>
            <wp14:sizeRelV relativeFrom="page">
              <wp14:pctHeight>0</wp14:pctHeight>
            </wp14:sizeRelV>
          </wp:anchor>
        </w:drawing>
      </w:r>
      <w:r w:rsidR="009F6040">
        <w:rPr>
          <w:noProof/>
        </w:rPr>
        <w:t>the base size of the Proportional Circles</w:t>
      </w:r>
    </w:p>
    <w:p w14:paraId="68FB0B2A" w14:textId="77777777" w:rsidR="009F6040" w:rsidRDefault="009F6040" w:rsidP="009F6040">
      <w:pPr>
        <w:pStyle w:val="ListParagraph"/>
        <w:numPr>
          <w:ilvl w:val="0"/>
          <w:numId w:val="11"/>
        </w:numPr>
        <w:jc w:val="both"/>
        <w:rPr>
          <w:noProof/>
        </w:rPr>
      </w:pPr>
      <w:r>
        <w:rPr>
          <w:noProof/>
        </w:rPr>
        <w:t xml:space="preserve"> the color of Fill and border of the figures</w:t>
      </w:r>
    </w:p>
    <w:p w14:paraId="42BAEB97" w14:textId="1759BDB6" w:rsidR="0050610F" w:rsidRDefault="009F6040" w:rsidP="009F6040">
      <w:pPr>
        <w:pStyle w:val="ListParagraph"/>
        <w:numPr>
          <w:ilvl w:val="0"/>
          <w:numId w:val="11"/>
        </w:numPr>
        <w:jc w:val="both"/>
        <w:rPr>
          <w:noProof/>
        </w:rPr>
      </w:pPr>
      <w:r>
        <w:rPr>
          <w:noProof/>
        </w:rPr>
        <w:t>the No_Data color value</w:t>
      </w:r>
    </w:p>
    <w:p w14:paraId="6459B2D7" w14:textId="263A0829" w:rsidR="00320D95" w:rsidRPr="00C25DE4" w:rsidRDefault="00320D95" w:rsidP="00320D95">
      <w:r w:rsidRPr="00C25DE4">
        <w:t xml:space="preserve">Attack Rate and </w:t>
      </w:r>
      <w:r w:rsidR="00C25DE4" w:rsidRPr="00C25DE4">
        <w:t>Lethality</w:t>
      </w:r>
      <w:r w:rsidRPr="00C25DE4">
        <w:t xml:space="preserve"> are </w:t>
      </w:r>
      <w:r w:rsidR="0050610F" w:rsidRPr="00C25DE4">
        <w:t xml:space="preserve">symbolized by colors shades </w:t>
      </w:r>
      <w:r w:rsidRPr="00C25DE4">
        <w:t>on the Map.</w:t>
      </w:r>
    </w:p>
    <w:p w14:paraId="2A068DE8" w14:textId="27E40FF8" w:rsidR="00E2739B" w:rsidRDefault="00320D95" w:rsidP="00CA09F4">
      <w:pPr>
        <w:jc w:val="both"/>
        <w:rPr>
          <w:bCs/>
        </w:rPr>
      </w:pPr>
      <w:r w:rsidRPr="00E2739B">
        <w:rPr>
          <w:bCs/>
          <w:noProof/>
          <w:lang w:val="fr-FR"/>
        </w:rPr>
        <w:lastRenderedPageBreak/>
        <w:drawing>
          <wp:inline distT="0" distB="0" distL="0" distR="0" wp14:anchorId="1C6C90AF" wp14:editId="17CD333A">
            <wp:extent cx="2490432" cy="1268095"/>
            <wp:effectExtent l="0" t="0" r="571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19326" cy="1282807"/>
                    </a:xfrm>
                    <a:prstGeom prst="rect">
                      <a:avLst/>
                    </a:prstGeom>
                  </pic:spPr>
                </pic:pic>
              </a:graphicData>
            </a:graphic>
          </wp:inline>
        </w:drawing>
      </w:r>
      <w:r w:rsidR="00E2739B">
        <w:rPr>
          <w:bCs/>
        </w:rPr>
        <w:tab/>
      </w:r>
      <w:r w:rsidR="00E2739B" w:rsidRPr="00E2739B">
        <w:rPr>
          <w:bCs/>
          <w:noProof/>
          <w:lang w:val="fr-FR"/>
        </w:rPr>
        <w:drawing>
          <wp:inline distT="0" distB="0" distL="0" distR="0" wp14:anchorId="0B10D606" wp14:editId="3632FA75">
            <wp:extent cx="2865022" cy="12858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6076" cy="1322254"/>
                    </a:xfrm>
                    <a:prstGeom prst="rect">
                      <a:avLst/>
                    </a:prstGeom>
                  </pic:spPr>
                </pic:pic>
              </a:graphicData>
            </a:graphic>
          </wp:inline>
        </w:drawing>
      </w:r>
    </w:p>
    <w:p w14:paraId="72F0CADB" w14:textId="73456386" w:rsidR="00320D95" w:rsidRDefault="009F6040" w:rsidP="00CA09F4">
      <w:pPr>
        <w:jc w:val="both"/>
        <w:rPr>
          <w:bCs/>
        </w:rPr>
      </w:pPr>
      <w:r>
        <w:rPr>
          <w:noProof/>
          <w:lang w:val="fr-FR"/>
        </w:rPr>
        <w:drawing>
          <wp:anchor distT="0" distB="0" distL="114300" distR="114300" simplePos="0" relativeHeight="251658243" behindDoc="0" locked="0" layoutInCell="1" allowOverlap="1" wp14:anchorId="251EF97F" wp14:editId="5CBF31CB">
            <wp:simplePos x="0" y="0"/>
            <wp:positionH relativeFrom="margin">
              <wp:align>right</wp:align>
            </wp:positionH>
            <wp:positionV relativeFrom="paragraph">
              <wp:posOffset>221730</wp:posOffset>
            </wp:positionV>
            <wp:extent cx="1249045" cy="1544320"/>
            <wp:effectExtent l="0" t="0" r="825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49045" cy="1544320"/>
                    </a:xfrm>
                    <a:prstGeom prst="rect">
                      <a:avLst/>
                    </a:prstGeom>
                  </pic:spPr>
                </pic:pic>
              </a:graphicData>
            </a:graphic>
            <wp14:sizeRelH relativeFrom="margin">
              <wp14:pctWidth>0</wp14:pctWidth>
            </wp14:sizeRelH>
            <wp14:sizeRelV relativeFrom="margin">
              <wp14:pctHeight>0</wp14:pctHeight>
            </wp14:sizeRelV>
          </wp:anchor>
        </w:drawing>
      </w:r>
    </w:p>
    <w:p w14:paraId="441DB9DD" w14:textId="5468A03F" w:rsidR="0050610F" w:rsidRPr="009F6040" w:rsidRDefault="009F6040" w:rsidP="009F6040">
      <w:pPr>
        <w:jc w:val="both"/>
        <w:rPr>
          <w:bCs/>
        </w:rPr>
      </w:pPr>
      <w:r>
        <w:rPr>
          <w:noProof/>
        </w:rPr>
        <w:t>By using the Custom Styling button in the Legend Panel, you can adjust colors to better empathize your data, as well as the values of the Tresholds between classes. You can also adjust the No_Data color values.</w:t>
      </w:r>
    </w:p>
    <w:p w14:paraId="7940CE78" w14:textId="52748568" w:rsidR="009F6040" w:rsidRPr="009F6040" w:rsidRDefault="009F6040" w:rsidP="009F6040">
      <w:pPr>
        <w:jc w:val="both"/>
        <w:rPr>
          <w:i/>
          <w:iCs/>
          <w:noProof/>
        </w:rPr>
      </w:pPr>
      <w:r w:rsidRPr="009F6040">
        <w:rPr>
          <w:i/>
          <w:iCs/>
          <w:noProof/>
        </w:rPr>
        <w:t xml:space="preserve">Reminder: </w:t>
      </w:r>
      <w:r>
        <w:rPr>
          <w:i/>
          <w:iCs/>
          <w:noProof/>
        </w:rPr>
        <w:t>B</w:t>
      </w:r>
      <w:r w:rsidRPr="009F6040">
        <w:rPr>
          <w:i/>
          <w:iCs/>
          <w:noProof/>
        </w:rPr>
        <w:t>ase users are able to adjust these values</w:t>
      </w:r>
      <w:r>
        <w:rPr>
          <w:i/>
          <w:iCs/>
          <w:noProof/>
        </w:rPr>
        <w:t xml:space="preserve"> on-th-fly during a browsing session only (settings will not be saved at the end of the session when closing the Epimap)</w:t>
      </w:r>
      <w:r w:rsidRPr="009F6040">
        <w:rPr>
          <w:i/>
          <w:iCs/>
          <w:noProof/>
        </w:rPr>
        <w:t xml:space="preserve">. The Epimap manager can modify the default value of these parameters in </w:t>
      </w:r>
      <w:r>
        <w:rPr>
          <w:i/>
          <w:iCs/>
          <w:noProof/>
        </w:rPr>
        <w:t>the configuration</w:t>
      </w:r>
      <w:r w:rsidRPr="009F6040">
        <w:rPr>
          <w:i/>
          <w:iCs/>
          <w:noProof/>
        </w:rPr>
        <w:t xml:space="preserve"> file.</w:t>
      </w:r>
    </w:p>
    <w:p w14:paraId="04EF7C5E" w14:textId="2B75DCEE" w:rsidR="00320D95" w:rsidRDefault="00320D95" w:rsidP="00320D95">
      <w:pPr>
        <w:pStyle w:val="Heading3"/>
        <w:numPr>
          <w:ilvl w:val="2"/>
          <w:numId w:val="10"/>
        </w:numPr>
      </w:pPr>
      <w:bookmarkStart w:id="11" w:name="_Toc33624788"/>
      <w:r>
        <w:t>Visualizations in the Charts</w:t>
      </w:r>
      <w:bookmarkEnd w:id="11"/>
    </w:p>
    <w:p w14:paraId="09809569" w14:textId="4CA51698" w:rsidR="005C5A75" w:rsidRDefault="005C5A75" w:rsidP="005C5A75">
      <w:pPr>
        <w:jc w:val="both"/>
        <w:rPr>
          <w:bCs/>
        </w:rPr>
      </w:pPr>
      <w:r w:rsidRPr="00C25DE4">
        <w:rPr>
          <w:bCs/>
          <w:noProof/>
          <w:lang w:val="fr-FR"/>
        </w:rPr>
        <w:drawing>
          <wp:anchor distT="0" distB="0" distL="114300" distR="114300" simplePos="0" relativeHeight="251658244" behindDoc="0" locked="0" layoutInCell="1" allowOverlap="1" wp14:anchorId="1BE43F34" wp14:editId="2DE62A0A">
            <wp:simplePos x="0" y="0"/>
            <wp:positionH relativeFrom="margin">
              <wp:align>left</wp:align>
            </wp:positionH>
            <wp:positionV relativeFrom="paragraph">
              <wp:posOffset>8255</wp:posOffset>
            </wp:positionV>
            <wp:extent cx="3927764" cy="3633162"/>
            <wp:effectExtent l="0" t="0" r="0" b="571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27764" cy="3633162"/>
                    </a:xfrm>
                    <a:prstGeom prst="rect">
                      <a:avLst/>
                    </a:prstGeom>
                  </pic:spPr>
                </pic:pic>
              </a:graphicData>
            </a:graphic>
          </wp:anchor>
        </w:drawing>
      </w:r>
      <w:r w:rsidR="00C25DE4">
        <w:rPr>
          <w:bCs/>
        </w:rPr>
        <w:t xml:space="preserve">All indicators </w:t>
      </w:r>
      <w:r>
        <w:rPr>
          <w:bCs/>
        </w:rPr>
        <w:t xml:space="preserve">that </w:t>
      </w:r>
      <w:r w:rsidR="00C25DE4">
        <w:rPr>
          <w:bCs/>
        </w:rPr>
        <w:t>are visible on the map for a given disease</w:t>
      </w:r>
      <w:r>
        <w:rPr>
          <w:bCs/>
        </w:rPr>
        <w:t>,</w:t>
      </w:r>
      <w:r w:rsidR="00C25DE4">
        <w:rPr>
          <w:bCs/>
        </w:rPr>
        <w:t xml:space="preserve"> are also displayed on bar charts on the right panel of the App.</w:t>
      </w:r>
    </w:p>
    <w:p w14:paraId="7AA773E9" w14:textId="70ECEF4B" w:rsidR="005C5A75" w:rsidRPr="005C5A75" w:rsidRDefault="005C5A75" w:rsidP="005C5A75">
      <w:pPr>
        <w:jc w:val="both"/>
        <w:rPr>
          <w:bCs/>
        </w:rPr>
      </w:pPr>
      <w:r>
        <w:rPr>
          <w:bCs/>
        </w:rPr>
        <w:t>These charts are affected by the spatial filter and the Time Slider (time interval unit, and selected time period).</w:t>
      </w:r>
    </w:p>
    <w:p w14:paraId="63A95ED7" w14:textId="4C6D2765" w:rsidR="00C25DE4" w:rsidRDefault="005C5A75" w:rsidP="005C5A75">
      <w:pPr>
        <w:jc w:val="both"/>
        <w:rPr>
          <w:bCs/>
        </w:rPr>
      </w:pPr>
      <w:r>
        <w:rPr>
          <w:bCs/>
        </w:rPr>
        <w:t>Charts do not have customization options nor specific export functions (use a normal screenshot to export images of a graph).</w:t>
      </w:r>
    </w:p>
    <w:p w14:paraId="128D3CE3" w14:textId="46213FBA" w:rsidR="005C5A75" w:rsidRPr="00C25DE4" w:rsidRDefault="005C5A75" w:rsidP="005C5A75">
      <w:pPr>
        <w:jc w:val="both"/>
      </w:pPr>
      <w:r>
        <w:rPr>
          <w:bCs/>
        </w:rPr>
        <w:t>Graph are only available when the Time Slider is on Periodic (range) mode.</w:t>
      </w:r>
    </w:p>
    <w:p w14:paraId="2A08A8AB" w14:textId="7EE4A4B0" w:rsidR="00320D95" w:rsidRDefault="00C25DE4" w:rsidP="00CA09F4">
      <w:pPr>
        <w:jc w:val="both"/>
        <w:rPr>
          <w:bCs/>
        </w:rPr>
      </w:pPr>
      <w:r>
        <w:rPr>
          <w:bCs/>
        </w:rPr>
        <w:t xml:space="preserve"> </w:t>
      </w:r>
    </w:p>
    <w:p w14:paraId="248EE3CF" w14:textId="74ECE9DC" w:rsidR="005C5A75" w:rsidRDefault="005C5A75" w:rsidP="00CA09F4">
      <w:pPr>
        <w:jc w:val="both"/>
        <w:rPr>
          <w:bCs/>
        </w:rPr>
      </w:pPr>
    </w:p>
    <w:p w14:paraId="3FD4A494" w14:textId="5BBAA98A" w:rsidR="003165ED" w:rsidRDefault="003165ED" w:rsidP="00CA09F4">
      <w:pPr>
        <w:jc w:val="both"/>
        <w:rPr>
          <w:bCs/>
        </w:rPr>
      </w:pPr>
    </w:p>
    <w:p w14:paraId="230702EE" w14:textId="32052FE0" w:rsidR="003165ED" w:rsidRDefault="003165ED" w:rsidP="00CA09F4">
      <w:pPr>
        <w:jc w:val="both"/>
        <w:rPr>
          <w:bCs/>
        </w:rPr>
      </w:pPr>
    </w:p>
    <w:p w14:paraId="0C0A741A" w14:textId="23135F4E" w:rsidR="003165ED" w:rsidRDefault="003165ED" w:rsidP="00CA09F4">
      <w:pPr>
        <w:jc w:val="both"/>
        <w:rPr>
          <w:bCs/>
        </w:rPr>
      </w:pPr>
    </w:p>
    <w:p w14:paraId="393BE7C9" w14:textId="09F97A57" w:rsidR="003165ED" w:rsidRDefault="003165ED" w:rsidP="00CA09F4">
      <w:pPr>
        <w:jc w:val="both"/>
        <w:rPr>
          <w:bCs/>
        </w:rPr>
      </w:pPr>
      <w:r>
        <w:rPr>
          <w:bCs/>
        </w:rPr>
        <w:br w:type="page"/>
      </w:r>
    </w:p>
    <w:p w14:paraId="1A1FDE2E" w14:textId="21E6F622" w:rsidR="00C25DE4" w:rsidRDefault="00C25DE4" w:rsidP="00C25DE4">
      <w:pPr>
        <w:pStyle w:val="Heading3"/>
        <w:numPr>
          <w:ilvl w:val="2"/>
          <w:numId w:val="12"/>
        </w:numPr>
      </w:pPr>
      <w:bookmarkStart w:id="12" w:name="_Toc33624789"/>
      <w:r>
        <w:lastRenderedPageBreak/>
        <w:t>Visualizations in Table</w:t>
      </w:r>
      <w:bookmarkEnd w:id="12"/>
    </w:p>
    <w:p w14:paraId="4B551553" w14:textId="6B61B58C" w:rsidR="00C25DE4" w:rsidRDefault="0096236E" w:rsidP="00CA09F4">
      <w:pPr>
        <w:jc w:val="both"/>
        <w:rPr>
          <w:bCs/>
        </w:rPr>
      </w:pPr>
      <w:r>
        <w:rPr>
          <w:bCs/>
        </w:rPr>
        <w:t>T</w:t>
      </w:r>
      <w:r w:rsidR="00C25DE4">
        <w:rPr>
          <w:bCs/>
        </w:rPr>
        <w:t>h</w:t>
      </w:r>
      <w:r>
        <w:rPr>
          <w:bCs/>
        </w:rPr>
        <w:t xml:space="preserve">e </w:t>
      </w:r>
      <w:r w:rsidR="00C25DE4">
        <w:rPr>
          <w:bCs/>
        </w:rPr>
        <w:t xml:space="preserve">Table visualization is only available </w:t>
      </w:r>
      <w:r>
        <w:rPr>
          <w:bCs/>
        </w:rPr>
        <w:t>when the Time Slider is set to “Unique Date” (not Periodic). The table will display the areas names (at chosen spatial level) and the indicator selected in the Indicator Selector.</w:t>
      </w:r>
    </w:p>
    <w:p w14:paraId="211F6A19" w14:textId="037D5AB0" w:rsidR="00C25DE4" w:rsidRDefault="003772B6" w:rsidP="00CA09F4">
      <w:pPr>
        <w:jc w:val="both"/>
        <w:rPr>
          <w:bCs/>
        </w:rPr>
      </w:pPr>
      <w:r>
        <w:rPr>
          <w:noProof/>
        </w:rPr>
        <w:drawing>
          <wp:inline distT="0" distB="0" distL="0" distR="0" wp14:anchorId="7B0CB4B3" wp14:editId="4E4437B9">
            <wp:extent cx="6188710" cy="2797175"/>
            <wp:effectExtent l="0" t="0" r="2540" b="3175"/>
            <wp:docPr id="12722953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6">
                      <a:extLst>
                        <a:ext uri="{28A0092B-C50C-407E-A947-70E740481C1C}">
                          <a14:useLocalDpi xmlns:a14="http://schemas.microsoft.com/office/drawing/2010/main" val="0"/>
                        </a:ext>
                      </a:extLst>
                    </a:blip>
                    <a:stretch>
                      <a:fillRect/>
                    </a:stretch>
                  </pic:blipFill>
                  <pic:spPr>
                    <a:xfrm>
                      <a:off x="0" y="0"/>
                      <a:ext cx="6188710" cy="2797175"/>
                    </a:xfrm>
                    <a:prstGeom prst="rect">
                      <a:avLst/>
                    </a:prstGeom>
                  </pic:spPr>
                </pic:pic>
              </a:graphicData>
            </a:graphic>
          </wp:inline>
        </w:drawing>
      </w:r>
    </w:p>
    <w:p w14:paraId="2C2FF563" w14:textId="77777777" w:rsidR="00C25DE4" w:rsidRDefault="00C25DE4" w:rsidP="00CA09F4">
      <w:pPr>
        <w:jc w:val="both"/>
        <w:rPr>
          <w:bCs/>
        </w:rPr>
      </w:pPr>
    </w:p>
    <w:p w14:paraId="05AAB15A" w14:textId="67AAB6FB" w:rsidR="00320D95" w:rsidRDefault="00F81778" w:rsidP="00504321">
      <w:pPr>
        <w:pStyle w:val="Heading2"/>
      </w:pPr>
      <w:bookmarkStart w:id="13" w:name="_Ref33624572"/>
      <w:bookmarkStart w:id="14" w:name="_Toc33624790"/>
      <w:r>
        <w:t>InfoBox</w:t>
      </w:r>
      <w:bookmarkEnd w:id="13"/>
      <w:bookmarkEnd w:id="14"/>
    </w:p>
    <w:p w14:paraId="5426780D" w14:textId="3D7D6CBF" w:rsidR="004A5FDE" w:rsidRDefault="00AF39B2" w:rsidP="004A5FDE">
      <w:pPr>
        <w:jc w:val="both"/>
      </w:pPr>
      <w:r>
        <w:t>Clicking on the “</w:t>
      </w:r>
      <w:proofErr w:type="spellStart"/>
      <w:r>
        <w:t>i</w:t>
      </w:r>
      <w:proofErr w:type="spellEnd"/>
      <w:r>
        <w:t xml:space="preserve">” button at the bottom left of the screen, will trigger the opening an Info Box is a section of the Epimap </w:t>
      </w:r>
      <w:r w:rsidR="004A5FDE">
        <w:t>containing</w:t>
      </w:r>
      <w:r>
        <w:t xml:space="preserve"> explicative text</w:t>
      </w:r>
      <w:r w:rsidR="004A5FDE">
        <w:t>,</w:t>
      </w:r>
      <w:r>
        <w:t xml:space="preserve"> comments</w:t>
      </w:r>
      <w:r w:rsidR="004A5FDE">
        <w:t>, or source information related to the Epimap.</w:t>
      </w:r>
    </w:p>
    <w:p w14:paraId="7E745EA2" w14:textId="77777777" w:rsidR="004A5FDE" w:rsidRDefault="004A5FDE" w:rsidP="004A5FDE">
      <w:r>
        <w:rPr>
          <w:noProof/>
          <w:lang w:val="fr-FR"/>
        </w:rPr>
        <mc:AlternateContent>
          <mc:Choice Requires="wpg">
            <w:drawing>
              <wp:anchor distT="0" distB="0" distL="114300" distR="114300" simplePos="0" relativeHeight="251658245" behindDoc="0" locked="0" layoutInCell="1" allowOverlap="1" wp14:anchorId="5A422A76" wp14:editId="2F96566E">
                <wp:simplePos x="0" y="0"/>
                <wp:positionH relativeFrom="margin">
                  <wp:align>left</wp:align>
                </wp:positionH>
                <wp:positionV relativeFrom="paragraph">
                  <wp:posOffset>6350</wp:posOffset>
                </wp:positionV>
                <wp:extent cx="5962650" cy="2123440"/>
                <wp:effectExtent l="38100" t="0" r="0" b="0"/>
                <wp:wrapTopAndBottom/>
                <wp:docPr id="30" name="Group 30"/>
                <wp:cNvGraphicFramePr/>
                <a:graphic xmlns:a="http://schemas.openxmlformats.org/drawingml/2006/main">
                  <a:graphicData uri="http://schemas.microsoft.com/office/word/2010/wordprocessingGroup">
                    <wpg:wgp>
                      <wpg:cNvGrpSpPr/>
                      <wpg:grpSpPr>
                        <a:xfrm>
                          <a:off x="0" y="0"/>
                          <a:ext cx="5962650" cy="2123440"/>
                          <a:chOff x="0" y="0"/>
                          <a:chExt cx="5962650" cy="2123440"/>
                        </a:xfrm>
                      </wpg:grpSpPr>
                      <pic:pic xmlns:pic="http://schemas.openxmlformats.org/drawingml/2006/picture">
                        <pic:nvPicPr>
                          <pic:cNvPr id="29" name="Picture 29"/>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44450"/>
                            <a:ext cx="1892935" cy="1253490"/>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28" name="Picture 2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2127250" y="0"/>
                            <a:ext cx="3835400" cy="2123440"/>
                          </a:xfrm>
                          <a:prstGeom prst="rect">
                            <a:avLst/>
                          </a:prstGeom>
                        </pic:spPr>
                      </pic:pic>
                      <pic:pic xmlns:pic="http://schemas.openxmlformats.org/drawingml/2006/picture">
                        <pic:nvPicPr>
                          <pic:cNvPr id="75" name="Graphique 74">
                            <a:extLst>
                              <a:ext uri="{FF2B5EF4-FFF2-40B4-BE49-F238E27FC236}">
                                <a16:creationId xmlns:a16="http://schemas.microsoft.com/office/drawing/2014/main" id="{21C1149B-09F1-4C16-8E63-9E9639B8E5D1}"/>
                              </a:ext>
                            </a:extLst>
                          </pic:cNvPr>
                          <pic:cNvPicPr>
                            <a:picLocks noChangeAspect="1"/>
                          </pic:cNvPicPr>
                        </pic:nvPicPr>
                        <pic:blipFill rotWithShape="1">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rcRect l="26337" t="21410" r="16539" b="13900"/>
                          <a:stretch/>
                        </pic:blipFill>
                        <pic:spPr>
                          <a:xfrm>
                            <a:off x="82550" y="1206500"/>
                            <a:ext cx="175895" cy="254000"/>
                          </a:xfrm>
                          <a:prstGeom prst="rect">
                            <a:avLst/>
                          </a:prstGeom>
                        </pic:spPr>
                      </pic:pic>
                    </wpg:wgp>
                  </a:graphicData>
                </a:graphic>
              </wp:anchor>
            </w:drawing>
          </mc:Choice>
          <mc:Fallback>
            <w:pict>
              <v:group w14:anchorId="5B7CA97E" id="Group 30" o:spid="_x0000_s1026" style="position:absolute;margin-left:0;margin-top:.5pt;width:469.5pt;height:167.2pt;z-index:251666432;mso-position-horizontal:left;mso-position-horizontal-relative:margin" coordsize="59626,21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27" type="#_x0000_t75" style="position:absolute;top:444;width:18929;height:12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">
                  <v:imagedata r:id="rId41" o:title=""/>
                  <v:shadow on="t" color="black" opacity="26214f" origin="-.5,-.5" offset=".74836mm,.74836mm"/>
                </v:shape>
                <v:shape id="Picture 28" o:spid="_x0000_s1028" type="#_x0000_t75" style="position:absolute;left:21272;width:38354;height:21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">
                  <v:imagedata r:id="rId42" o:title=""/>
                </v:shape>
                <v:shape id="Graphique 74" o:spid="_x0000_s1029" type="#_x0000_t75" style="position:absolute;left:825;top:12065;width:1759;height:2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">
                  <v:imagedata r:id="rId43" o:title="" croptop="14031f" cropbottom="9110f" cropleft="17260f" cropright="10839f"/>
                </v:shape>
                <w10:wrap type="topAndBottom" anchorx="margin"/>
              </v:group>
            </w:pict>
          </mc:Fallback>
        </mc:AlternateContent>
      </w:r>
    </w:p>
    <w:p w14:paraId="4C3A64E3" w14:textId="175D458A" w:rsidR="00AF39B2" w:rsidRDefault="00C45284" w:rsidP="00D67A6E">
      <w:r>
        <w:t xml:space="preserve">The </w:t>
      </w:r>
      <w:proofErr w:type="spellStart"/>
      <w:r>
        <w:t>Infobox</w:t>
      </w:r>
      <w:proofErr w:type="spellEnd"/>
      <w:r>
        <w:t xml:space="preserve"> also contains a link </w:t>
      </w:r>
      <w:r w:rsidR="00546BE7">
        <w:t>to this</w:t>
      </w:r>
      <w:r>
        <w:t xml:space="preserve"> User Documentation</w:t>
      </w:r>
      <w:r w:rsidR="00546BE7">
        <w:t xml:space="preserve">. </w:t>
      </w:r>
      <w:r w:rsidR="00AF39B2">
        <w:t>It is not possible to insert comments</w:t>
      </w:r>
      <w:r w:rsidR="004A5FDE">
        <w:t xml:space="preserve"> </w:t>
      </w:r>
      <w:r w:rsidR="00AF39B2">
        <w:t>directly in the Epimap itself apart from this window</w:t>
      </w:r>
      <w:r w:rsidR="004A5FDE">
        <w:t xml:space="preserve"> -</w:t>
      </w:r>
      <w:r w:rsidR="00AF39B2">
        <w:t xml:space="preserve"> </w:t>
      </w:r>
      <w:r w:rsidR="004A5FDE">
        <w:t xml:space="preserve">however, if you have information you want to make sure that user will see at all times, you can customize this </w:t>
      </w:r>
      <w:proofErr w:type="spellStart"/>
      <w:r w:rsidR="004A5FDE">
        <w:t>InfoBox</w:t>
      </w:r>
      <w:proofErr w:type="spellEnd"/>
      <w:r w:rsidR="004A5FDE">
        <w:t xml:space="preserve"> so it always shows up b</w:t>
      </w:r>
      <w:r w:rsidR="00D67A6E">
        <w:t>y default when the Epimap opens (see 3.3.)</w:t>
      </w:r>
    </w:p>
    <w:p w14:paraId="02A2C1CC" w14:textId="6D34A1A0" w:rsidR="00AF39B2" w:rsidRDefault="00AF39B2" w:rsidP="00F81778"/>
    <w:p w14:paraId="17297455" w14:textId="2C60A870" w:rsidR="00504321" w:rsidRDefault="00504321" w:rsidP="00F81778"/>
    <w:p w14:paraId="132A9613" w14:textId="63CC1205" w:rsidR="00504321" w:rsidRDefault="00504321" w:rsidP="00F81778"/>
    <w:p w14:paraId="26DC2FB9" w14:textId="681F80E1" w:rsidR="00504321" w:rsidRDefault="00504321" w:rsidP="00F81778"/>
    <w:p w14:paraId="1BA02C2E" w14:textId="4ADAEF88" w:rsidR="00504321" w:rsidRDefault="00504321" w:rsidP="00DA3229">
      <w:pPr>
        <w:pStyle w:val="Heading2"/>
      </w:pPr>
      <w:r>
        <w:lastRenderedPageBreak/>
        <w:t>PDF Export</w:t>
      </w:r>
    </w:p>
    <w:p w14:paraId="1C85C705" w14:textId="0CB98D7A" w:rsidR="00AF39B2" w:rsidRDefault="00AF39B2" w:rsidP="00F81778">
      <w:bookmarkStart w:id="15" w:name="_GoBack"/>
      <w:bookmarkEnd w:id="15"/>
    </w:p>
    <w:p w14:paraId="457534B9" w14:textId="3C7467E9" w:rsidR="005D4228" w:rsidRDefault="005D4228">
      <w:r>
        <w:br w:type="page"/>
      </w:r>
    </w:p>
    <w:p w14:paraId="3CB78522" w14:textId="22F8EB06" w:rsidR="00CA09F4" w:rsidRPr="00CA09F4" w:rsidRDefault="00546BE7" w:rsidP="00504321">
      <w:pPr>
        <w:pStyle w:val="Heading1"/>
      </w:pPr>
      <w:bookmarkStart w:id="16" w:name="_Toc33624791"/>
      <w:r>
        <w:lastRenderedPageBreak/>
        <w:t>Intermediate Use - Updating data in an existing Epimap</w:t>
      </w:r>
      <w:bookmarkEnd w:id="16"/>
    </w:p>
    <w:p w14:paraId="3E315FCD" w14:textId="39276CC8" w:rsidR="006A03C3" w:rsidRDefault="00546BE7" w:rsidP="00504321">
      <w:pPr>
        <w:pStyle w:val="Heading2"/>
      </w:pPr>
      <w:bookmarkStart w:id="17" w:name="_Toc33624792"/>
      <w:r>
        <w:t>Updating epidemiological data</w:t>
      </w:r>
      <w:bookmarkEnd w:id="17"/>
    </w:p>
    <w:p w14:paraId="43CA9649" w14:textId="644A0D92" w:rsidR="00C63E77" w:rsidRDefault="00C63E77" w:rsidP="00FE7C1F">
      <w:r>
        <w:t>Epidemiological data is stored within the [DATA] folder of the Epimap under the name “</w:t>
      </w:r>
      <w:r w:rsidR="00ED6B32">
        <w:rPr>
          <w:b/>
          <w:bCs/>
        </w:rPr>
        <w:t>dataset</w:t>
      </w:r>
      <w:r w:rsidRPr="00FE7C1F">
        <w:rPr>
          <w:b/>
          <w:bCs/>
        </w:rPr>
        <w:t>.csv</w:t>
      </w:r>
      <w:r>
        <w:t>”</w:t>
      </w:r>
      <w:r w:rsidR="00FE7C1F">
        <w:t xml:space="preserve">. </w:t>
      </w:r>
      <w:r>
        <w:t>The epidemiological dataset is using a very specific structure. This structure cannot be changed.</w:t>
      </w:r>
    </w:p>
    <w:p w14:paraId="07F790E1" w14:textId="3F7DBE5D" w:rsidR="003B42DD" w:rsidRDefault="003B42DD" w:rsidP="00FE7C1F">
      <w:r>
        <w:t>The data model is based on the smallest spatial polygons (in this case level 2) and the smallest time unit (in this case, days).</w:t>
      </w:r>
    </w:p>
    <w:p w14:paraId="218AE10F" w14:textId="5AD1FB13" w:rsidR="00546BE7" w:rsidRDefault="00BD62D9" w:rsidP="006A03C3">
      <w:r>
        <w:rPr>
          <w:noProof/>
        </w:rPr>
        <w:drawing>
          <wp:inline distT="0" distB="0" distL="0" distR="0" wp14:anchorId="4499DBF9" wp14:editId="169D7DB5">
            <wp:extent cx="6188710" cy="1890395"/>
            <wp:effectExtent l="0" t="0" r="2540" b="0"/>
            <wp:docPr id="165351988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88710" cy="1890395"/>
                    </a:xfrm>
                    <a:prstGeom prst="rect">
                      <a:avLst/>
                    </a:prstGeom>
                  </pic:spPr>
                </pic:pic>
              </a:graphicData>
            </a:graphic>
          </wp:inline>
        </w:drawing>
      </w:r>
    </w:p>
    <w:tbl>
      <w:tblPr>
        <w:tblStyle w:val="TableGrid"/>
        <w:tblW w:w="0" w:type="auto"/>
        <w:tblLook w:val="04A0" w:firstRow="1" w:lastRow="0" w:firstColumn="1" w:lastColumn="0" w:noHBand="0" w:noVBand="1"/>
      </w:tblPr>
      <w:tblGrid>
        <w:gridCol w:w="3245"/>
        <w:gridCol w:w="3245"/>
        <w:gridCol w:w="3246"/>
      </w:tblGrid>
      <w:tr w:rsidR="00FE7C1F" w14:paraId="137DFD79" w14:textId="77777777" w:rsidTr="00FE7C1F">
        <w:tc>
          <w:tcPr>
            <w:tcW w:w="3245" w:type="dxa"/>
          </w:tcPr>
          <w:p w14:paraId="6D172E85" w14:textId="50332BD5" w:rsidR="00FE7C1F" w:rsidRPr="00FE7C1F" w:rsidRDefault="00FE7C1F" w:rsidP="006A03C3">
            <w:pPr>
              <w:rPr>
                <w:b/>
                <w:bCs/>
              </w:rPr>
            </w:pPr>
            <w:r w:rsidRPr="00FE7C1F">
              <w:rPr>
                <w:b/>
                <w:bCs/>
              </w:rPr>
              <w:t>Type</w:t>
            </w:r>
          </w:p>
        </w:tc>
        <w:tc>
          <w:tcPr>
            <w:tcW w:w="3245" w:type="dxa"/>
          </w:tcPr>
          <w:p w14:paraId="2D6086D9" w14:textId="7DF397FA" w:rsidR="00FE7C1F" w:rsidRPr="00FE7C1F" w:rsidRDefault="00FE7C1F" w:rsidP="006A03C3">
            <w:pPr>
              <w:rPr>
                <w:b/>
                <w:bCs/>
              </w:rPr>
            </w:pPr>
            <w:r w:rsidRPr="00FE7C1F">
              <w:rPr>
                <w:b/>
                <w:bCs/>
              </w:rPr>
              <w:t>Description</w:t>
            </w:r>
          </w:p>
        </w:tc>
        <w:tc>
          <w:tcPr>
            <w:tcW w:w="3246" w:type="dxa"/>
          </w:tcPr>
          <w:p w14:paraId="6B220746" w14:textId="73729398" w:rsidR="00FE7C1F" w:rsidRDefault="00ED77C9" w:rsidP="006A03C3">
            <w:r>
              <w:t>Note</w:t>
            </w:r>
          </w:p>
        </w:tc>
      </w:tr>
      <w:tr w:rsidR="00FE7C1F" w14:paraId="7FEDCF61" w14:textId="77777777" w:rsidTr="00BD62D9">
        <w:tc>
          <w:tcPr>
            <w:tcW w:w="3245" w:type="dxa"/>
            <w:shd w:val="clear" w:color="auto" w:fill="B4C6E7" w:themeFill="accent1" w:themeFillTint="66"/>
          </w:tcPr>
          <w:p w14:paraId="6371B3F1" w14:textId="2DF495FA" w:rsidR="00FE7C1F" w:rsidRDefault="00FE7C1F" w:rsidP="006A03C3">
            <w:r>
              <w:t>Spatial reference columns</w:t>
            </w:r>
          </w:p>
        </w:tc>
        <w:tc>
          <w:tcPr>
            <w:tcW w:w="3245" w:type="dxa"/>
          </w:tcPr>
          <w:p w14:paraId="2905DA37" w14:textId="77777777" w:rsidR="00FE7C1F" w:rsidRDefault="00FE7C1F" w:rsidP="006A03C3">
            <w:r>
              <w:t>PCODE &amp; Name for each desired spatial level (up to 3)</w:t>
            </w:r>
          </w:p>
          <w:p w14:paraId="54055FAD" w14:textId="77777777" w:rsidR="00FE7C1F" w:rsidRDefault="00FE7C1F" w:rsidP="006A03C3">
            <w:r>
              <w:t>Level 1 = largest</w:t>
            </w:r>
          </w:p>
          <w:p w14:paraId="1C110C1B" w14:textId="4CD7BAFA" w:rsidR="00FE7C1F" w:rsidRDefault="00FE7C1F" w:rsidP="006A03C3">
            <w:r>
              <w:t>Level 3 = smallest</w:t>
            </w:r>
          </w:p>
        </w:tc>
        <w:tc>
          <w:tcPr>
            <w:tcW w:w="3246" w:type="dxa"/>
          </w:tcPr>
          <w:p w14:paraId="550A1C55" w14:textId="2545A34E" w:rsidR="00FE7C1F" w:rsidRDefault="00FE7C1F" w:rsidP="00ED77C9">
            <w:pPr>
              <w:pStyle w:val="ListParagraph"/>
              <w:numPr>
                <w:ilvl w:val="0"/>
                <w:numId w:val="11"/>
              </w:numPr>
            </w:pPr>
            <w:r>
              <w:t>Generally based on Health Boundaries, but you can use political boundaries or camp boundaries instead</w:t>
            </w:r>
          </w:p>
        </w:tc>
      </w:tr>
      <w:tr w:rsidR="00FE7C1F" w14:paraId="7C3CE650" w14:textId="77777777" w:rsidTr="00BD62D9">
        <w:tc>
          <w:tcPr>
            <w:tcW w:w="3245" w:type="dxa"/>
            <w:shd w:val="clear" w:color="auto" w:fill="D9D9D9" w:themeFill="background1" w:themeFillShade="D9"/>
          </w:tcPr>
          <w:p w14:paraId="6139A8A8" w14:textId="530F8988" w:rsidR="00FE7C1F" w:rsidRDefault="00FE7C1F" w:rsidP="006A03C3">
            <w:r>
              <w:t>Temporal unit columns</w:t>
            </w:r>
          </w:p>
        </w:tc>
        <w:tc>
          <w:tcPr>
            <w:tcW w:w="3245" w:type="dxa"/>
          </w:tcPr>
          <w:p w14:paraId="1888BBE5" w14:textId="43231FF7" w:rsidR="00FE7C1F" w:rsidRDefault="00FE7C1F" w:rsidP="006A03C3">
            <w:r>
              <w:t>Options possible:</w:t>
            </w:r>
          </w:p>
          <w:p w14:paraId="7C082EF0" w14:textId="0A56E886" w:rsidR="00FE7C1F" w:rsidRDefault="00FE7C1F" w:rsidP="006A03C3">
            <w:r>
              <w:t>Year, Months, Week, Day</w:t>
            </w:r>
          </w:p>
        </w:tc>
        <w:tc>
          <w:tcPr>
            <w:tcW w:w="3246" w:type="dxa"/>
          </w:tcPr>
          <w:p w14:paraId="12ECD021" w14:textId="73D4E1C0" w:rsidR="00FE7C1F" w:rsidRDefault="00ED77C9" w:rsidP="00ED77C9">
            <w:pPr>
              <w:pStyle w:val="ListParagraph"/>
              <w:numPr>
                <w:ilvl w:val="0"/>
                <w:numId w:val="11"/>
              </w:numPr>
            </w:pPr>
            <w:r>
              <w:t>You can use 1, 2, 3 or 4 of these columns if relevant to your data (delete the unused columns)</w:t>
            </w:r>
          </w:p>
          <w:p w14:paraId="60FD9B55" w14:textId="304CF201" w:rsidR="00ED77C9" w:rsidRDefault="00ED77C9" w:rsidP="00ED77C9">
            <w:pPr>
              <w:pStyle w:val="ListParagraph"/>
              <w:numPr>
                <w:ilvl w:val="0"/>
                <w:numId w:val="11"/>
              </w:numPr>
            </w:pPr>
          </w:p>
        </w:tc>
      </w:tr>
      <w:tr w:rsidR="00FE7C1F" w14:paraId="730C70A6" w14:textId="77777777" w:rsidTr="00BD62D9">
        <w:tc>
          <w:tcPr>
            <w:tcW w:w="3245" w:type="dxa"/>
            <w:shd w:val="clear" w:color="auto" w:fill="FFF2CC" w:themeFill="accent4" w:themeFillTint="33"/>
          </w:tcPr>
          <w:p w14:paraId="4A08F0A8" w14:textId="65530484" w:rsidR="00FE7C1F" w:rsidRDefault="00FE7C1F" w:rsidP="006A03C3">
            <w:r>
              <w:t>Disease indicators</w:t>
            </w:r>
          </w:p>
          <w:p w14:paraId="475C947B" w14:textId="3A6CC1D1" w:rsidR="00FE7C1F" w:rsidRDefault="00FE7C1F" w:rsidP="006A03C3">
            <w:r>
              <w:t>Ex</w:t>
            </w:r>
            <w:r w:rsidR="00ED77C9">
              <w:t>a</w:t>
            </w:r>
            <w:r>
              <w:t>mple here on meningitis (mgt) and cholera (</w:t>
            </w:r>
            <w:proofErr w:type="spellStart"/>
            <w:r>
              <w:t>chl</w:t>
            </w:r>
            <w:proofErr w:type="spellEnd"/>
            <w:r>
              <w:t>)</w:t>
            </w:r>
          </w:p>
        </w:tc>
        <w:tc>
          <w:tcPr>
            <w:tcW w:w="3245" w:type="dxa"/>
          </w:tcPr>
          <w:p w14:paraId="45B9119E" w14:textId="57678E91" w:rsidR="00FE7C1F" w:rsidRDefault="00FE7C1F" w:rsidP="009B2DC6">
            <w:r>
              <w:t xml:space="preserve">Possible indicators: Cases, Deaths, Attack Rate, </w:t>
            </w:r>
            <w:r w:rsidR="009B2DC6">
              <w:t>Lethality</w:t>
            </w:r>
          </w:p>
        </w:tc>
        <w:tc>
          <w:tcPr>
            <w:tcW w:w="3246" w:type="dxa"/>
          </w:tcPr>
          <w:p w14:paraId="67E5B98E" w14:textId="7960E900" w:rsidR="00FE7C1F" w:rsidRDefault="00B93D87" w:rsidP="006A03C3">
            <w:r>
              <w:t>Let</w:t>
            </w:r>
            <w:r w:rsidR="009B2DC6">
              <w:t>h</w:t>
            </w:r>
            <w:r>
              <w:t>ality</w:t>
            </w:r>
            <w:r w:rsidR="003B42DD">
              <w:t xml:space="preserve"> is calculated automatically by the app, and Population is not needed by the app itself (though you did need it to create the Attack Rates)</w:t>
            </w:r>
          </w:p>
        </w:tc>
      </w:tr>
      <w:tr w:rsidR="00FE7C1F" w14:paraId="2F964770" w14:textId="77777777" w:rsidTr="00FE7C1F">
        <w:tc>
          <w:tcPr>
            <w:tcW w:w="3245" w:type="dxa"/>
          </w:tcPr>
          <w:p w14:paraId="7EAF5E8B" w14:textId="77777777" w:rsidR="00FE7C1F" w:rsidRDefault="00FE7C1F" w:rsidP="006A03C3"/>
        </w:tc>
        <w:tc>
          <w:tcPr>
            <w:tcW w:w="3245" w:type="dxa"/>
          </w:tcPr>
          <w:p w14:paraId="28CAE977" w14:textId="77777777" w:rsidR="00FE7C1F" w:rsidRDefault="00FE7C1F" w:rsidP="006A03C3"/>
        </w:tc>
        <w:tc>
          <w:tcPr>
            <w:tcW w:w="3246" w:type="dxa"/>
          </w:tcPr>
          <w:p w14:paraId="0B6B5486" w14:textId="77777777" w:rsidR="00FE7C1F" w:rsidRDefault="00FE7C1F" w:rsidP="006A03C3"/>
        </w:tc>
      </w:tr>
    </w:tbl>
    <w:p w14:paraId="776EFECD" w14:textId="1B9D6A29" w:rsidR="003B42DD" w:rsidRDefault="005A6431" w:rsidP="003B42DD">
      <w:r>
        <w:br/>
      </w:r>
      <w:r w:rsidR="003B42DD">
        <w:t>There is no exact step by step and how-to about how to manipulate Excel to reformat your data from its original structure into the structure needed by the Epimap. You can base yourself on the example dataset within the Epimap (contains year/month/weeks/days combination for 2 years already), as well as the following tool in Excel.</w:t>
      </w:r>
    </w:p>
    <w:p w14:paraId="5930DF7A" w14:textId="31ACEB33" w:rsidR="003B42DD" w:rsidRDefault="003B42DD" w:rsidP="003B42DD">
      <w:pPr>
        <w:pStyle w:val="ListParagraph"/>
        <w:numPr>
          <w:ilvl w:val="0"/>
          <w:numId w:val="18"/>
        </w:numPr>
      </w:pPr>
      <w:r>
        <w:t xml:space="preserve">Using Pivot Tables to create a Cartesian Product (combine all combination possibilities from 2 lists): </w:t>
      </w:r>
      <w:hyperlink r:id="rId45" w:history="1">
        <w:r w:rsidRPr="00331C99">
          <w:rPr>
            <w:rStyle w:val="Hyperlink"/>
          </w:rPr>
          <w:t>https://chandoo.org/wp/generate-all-combinations-from-two-lists-excel/</w:t>
        </w:r>
      </w:hyperlink>
      <w:r>
        <w:t xml:space="preserve"> </w:t>
      </w:r>
    </w:p>
    <w:p w14:paraId="31FBDEA6" w14:textId="3301EFDE" w:rsidR="005A6431" w:rsidRDefault="003B42DD" w:rsidP="006A03C3">
      <w:pPr>
        <w:pStyle w:val="ListParagraph"/>
        <w:numPr>
          <w:ilvl w:val="0"/>
          <w:numId w:val="18"/>
        </w:numPr>
      </w:pPr>
      <w:r>
        <w:t xml:space="preserve">Using the VLOOKUP formula in Excel: </w:t>
      </w:r>
      <w:hyperlink r:id="rId46" w:history="1">
        <w:r w:rsidRPr="00331C99">
          <w:rPr>
            <w:rStyle w:val="Hyperlink"/>
          </w:rPr>
          <w:t>https://exceljet.net/excel-functions/excel-vlookup-function</w:t>
        </w:r>
      </w:hyperlink>
      <w:r>
        <w:t xml:space="preserve"> </w:t>
      </w:r>
    </w:p>
    <w:p w14:paraId="2A1A65DF" w14:textId="2E193CAB" w:rsidR="00FE7C1F" w:rsidRDefault="00FE7C1F" w:rsidP="00504321">
      <w:pPr>
        <w:pStyle w:val="Heading3"/>
      </w:pPr>
      <w:r>
        <w:t xml:space="preserve"> </w:t>
      </w:r>
      <w:bookmarkStart w:id="18" w:name="_Toc33624793"/>
      <w:r>
        <w:t>Formatting epidemiological data</w:t>
      </w:r>
      <w:bookmarkEnd w:id="18"/>
    </w:p>
    <w:p w14:paraId="0CC90F8E" w14:textId="523992E2" w:rsidR="00BF31C1" w:rsidRDefault="003A7AEC" w:rsidP="00BF31C1">
      <w:pPr>
        <w:pStyle w:val="ListParagraph"/>
        <w:numPr>
          <w:ilvl w:val="0"/>
          <w:numId w:val="17"/>
        </w:numPr>
      </w:pPr>
      <w:r>
        <w:t>The decimal symbol (only useful for Attack Rate field), is a dot symbol “</w:t>
      </w:r>
      <w:r w:rsidRPr="003A7AEC">
        <w:rPr>
          <w:highlight w:val="lightGray"/>
        </w:rPr>
        <w:t>.</w:t>
      </w:r>
      <w:r>
        <w:t>”</w:t>
      </w:r>
    </w:p>
    <w:p w14:paraId="09748439" w14:textId="31C5CFFE" w:rsidR="003A7AEC" w:rsidRDefault="003A7AEC" w:rsidP="00BF31C1">
      <w:pPr>
        <w:pStyle w:val="ListParagraph"/>
        <w:numPr>
          <w:ilvl w:val="0"/>
          <w:numId w:val="17"/>
        </w:numPr>
      </w:pPr>
      <w:r>
        <w:lastRenderedPageBreak/>
        <w:t>The Epimap works with the comma character “</w:t>
      </w:r>
      <w:r w:rsidRPr="00BF31C1">
        <w:rPr>
          <w:highlight w:val="lightGray"/>
        </w:rPr>
        <w:t>,</w:t>
      </w:r>
      <w:r>
        <w:t xml:space="preserve">” as a field separator. When exporting your data from Excel, use File Menu &gt; </w:t>
      </w:r>
      <w:proofErr w:type="spellStart"/>
      <w:r>
        <w:t>SaveAs</w:t>
      </w:r>
      <w:proofErr w:type="spellEnd"/>
      <w:r>
        <w:t xml:space="preserve"> &gt; CSV (Comma-Separated-Value) file .csv</w:t>
      </w:r>
    </w:p>
    <w:p w14:paraId="562C8DF8" w14:textId="09839420" w:rsidR="00CA09F4" w:rsidRDefault="003A7AEC" w:rsidP="00BF31C1">
      <w:pPr>
        <w:jc w:val="both"/>
        <w:rPr>
          <w:bCs/>
        </w:rPr>
      </w:pPr>
      <w:r w:rsidRPr="00BF31C1">
        <w:rPr>
          <w:i/>
          <w:iCs/>
        </w:rPr>
        <w:t>Doublecheck your dataset: depending of the regional &amp; language settings of your computer, some versions of Excel may override this setting and automatically use other separators (Tab, semicolon “</w:t>
      </w:r>
      <w:r w:rsidRPr="00BF31C1">
        <w:rPr>
          <w:i/>
          <w:iCs/>
          <w:highlight w:val="lightGray"/>
        </w:rPr>
        <w:t>;</w:t>
      </w:r>
      <w:r w:rsidRPr="00BF31C1">
        <w:rPr>
          <w:i/>
          <w:iCs/>
        </w:rPr>
        <w:t xml:space="preserve">” </w:t>
      </w:r>
      <w:proofErr w:type="spellStart"/>
      <w:r w:rsidRPr="00BF31C1">
        <w:rPr>
          <w:i/>
          <w:iCs/>
        </w:rPr>
        <w:t>etc</w:t>
      </w:r>
      <w:proofErr w:type="spellEnd"/>
      <w:r w:rsidRPr="00BF31C1">
        <w:rPr>
          <w:i/>
          <w:iCs/>
        </w:rPr>
        <w:t>).</w:t>
      </w:r>
      <w:r w:rsidR="00BF31C1">
        <w:rPr>
          <w:i/>
          <w:iCs/>
        </w:rPr>
        <w:t xml:space="preserve"> </w:t>
      </w:r>
      <w:r>
        <w:rPr>
          <w:bCs/>
        </w:rPr>
        <w:t xml:space="preserve">To be sure, the best way is to open your dataset in </w:t>
      </w:r>
      <w:r w:rsidR="00C63E77">
        <w:rPr>
          <w:bCs/>
        </w:rPr>
        <w:t>a plain text editor (</w:t>
      </w:r>
      <w:proofErr w:type="spellStart"/>
      <w:r w:rsidR="00C63E77">
        <w:rPr>
          <w:bCs/>
        </w:rPr>
        <w:t>NotePad</w:t>
      </w:r>
      <w:proofErr w:type="spellEnd"/>
      <w:r w:rsidR="00C63E77">
        <w:rPr>
          <w:bCs/>
        </w:rPr>
        <w:t xml:space="preserve">, Notepad++, Atom, </w:t>
      </w:r>
      <w:proofErr w:type="spellStart"/>
      <w:r w:rsidR="00C63E77">
        <w:rPr>
          <w:bCs/>
        </w:rPr>
        <w:t>etc</w:t>
      </w:r>
      <w:proofErr w:type="spellEnd"/>
      <w:r w:rsidR="00C63E77">
        <w:rPr>
          <w:bCs/>
        </w:rPr>
        <w:t>)</w:t>
      </w:r>
    </w:p>
    <w:p w14:paraId="42431713" w14:textId="77777777" w:rsidR="00BF31C1" w:rsidRDefault="00C63E77" w:rsidP="00BF31C1">
      <w:pPr>
        <w:keepNext/>
        <w:jc w:val="both"/>
      </w:pPr>
      <w:r>
        <w:rPr>
          <w:noProof/>
        </w:rPr>
        <w:drawing>
          <wp:inline distT="0" distB="0" distL="0" distR="0" wp14:anchorId="36E5A88D" wp14:editId="0E2546F6">
            <wp:extent cx="6188710" cy="1294130"/>
            <wp:effectExtent l="0" t="0" r="2540" b="1270"/>
            <wp:docPr id="1380543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7">
                      <a:extLst>
                        <a:ext uri="{28A0092B-C50C-407E-A947-70E740481C1C}">
                          <a14:useLocalDpi xmlns:a14="http://schemas.microsoft.com/office/drawing/2010/main" val="0"/>
                        </a:ext>
                      </a:extLst>
                    </a:blip>
                    <a:stretch>
                      <a:fillRect/>
                    </a:stretch>
                  </pic:blipFill>
                  <pic:spPr>
                    <a:xfrm>
                      <a:off x="0" y="0"/>
                      <a:ext cx="6188710" cy="1294130"/>
                    </a:xfrm>
                    <a:prstGeom prst="rect">
                      <a:avLst/>
                    </a:prstGeom>
                  </pic:spPr>
                </pic:pic>
              </a:graphicData>
            </a:graphic>
          </wp:inline>
        </w:drawing>
      </w:r>
    </w:p>
    <w:p w14:paraId="190816E5" w14:textId="3A958E2E" w:rsidR="003A7AEC" w:rsidRDefault="00BF31C1" w:rsidP="00BF31C1">
      <w:pPr>
        <w:pStyle w:val="Caption"/>
        <w:jc w:val="center"/>
        <w:rPr>
          <w:noProof/>
        </w:rPr>
      </w:pPr>
      <w:r>
        <w:t xml:space="preserve">Figure </w:t>
      </w:r>
      <w:r>
        <w:fldChar w:fldCharType="begin"/>
      </w:r>
      <w:r>
        <w:instrText xml:space="preserve"> SEQ Figure \* ARABIC </w:instrText>
      </w:r>
      <w:r>
        <w:fldChar w:fldCharType="separate"/>
      </w:r>
      <w:r>
        <w:rPr>
          <w:noProof/>
        </w:rPr>
        <w:t>1</w:t>
      </w:r>
      <w:r>
        <w:fldChar w:fldCharType="end"/>
      </w:r>
      <w:r>
        <w:t xml:space="preserve"> - Correct </w:t>
      </w:r>
      <w:r w:rsidR="003B42DD">
        <w:t>formatting:</w:t>
      </w:r>
      <w:r>
        <w:t xml:space="preserve"> comma as field separator and dot for decimal</w:t>
      </w:r>
      <w:r>
        <w:rPr>
          <w:noProof/>
        </w:rPr>
        <w:t xml:space="preserve"> values</w:t>
      </w:r>
    </w:p>
    <w:p w14:paraId="167C4352" w14:textId="382F54A4" w:rsidR="005D4228" w:rsidRDefault="005D4228" w:rsidP="005D4228"/>
    <w:p w14:paraId="0ACEE5BB" w14:textId="77777777" w:rsidR="005D4228" w:rsidRPr="005D4228" w:rsidRDefault="005D4228" w:rsidP="005D4228"/>
    <w:p w14:paraId="3A55DAA6" w14:textId="586B1695" w:rsidR="003B42DD" w:rsidRDefault="003B42DD" w:rsidP="00504321">
      <w:pPr>
        <w:pStyle w:val="Heading2"/>
      </w:pPr>
      <w:bookmarkStart w:id="19" w:name="_Toc33624794"/>
      <w:r>
        <w:t>Updating spatial data</w:t>
      </w:r>
      <w:bookmarkEnd w:id="19"/>
    </w:p>
    <w:p w14:paraId="1F4E2EF8" w14:textId="4827D14F" w:rsidR="003B42DD" w:rsidRDefault="003B42DD" w:rsidP="005D4228">
      <w:pPr>
        <w:jc w:val="both"/>
      </w:pPr>
      <w:r>
        <w:t xml:space="preserve">Base spatial data for Epimap v2 are polygons. They must contain a PCODE column coherent with the Epidemiological dataset. </w:t>
      </w:r>
      <w:r w:rsidR="00D67A6E">
        <w:t xml:space="preserve">Geographical files must be in </w:t>
      </w:r>
      <w:proofErr w:type="spellStart"/>
      <w:r w:rsidR="00D67A6E">
        <w:t>GeoJSON</w:t>
      </w:r>
      <w:proofErr w:type="spellEnd"/>
      <w:r w:rsidR="00D67A6E">
        <w:t xml:space="preserve"> format</w:t>
      </w:r>
      <w:r w:rsidR="005D4228">
        <w:t xml:space="preserve"> and names of the polygon must use UTF-8 encoding to be displayed properly</w:t>
      </w:r>
      <w:r w:rsidR="00D67A6E">
        <w:t xml:space="preserve">. You have to create a </w:t>
      </w:r>
      <w:proofErr w:type="spellStart"/>
      <w:r w:rsidR="00D67A6E">
        <w:t>GeoJSON</w:t>
      </w:r>
      <w:proofErr w:type="spellEnd"/>
      <w:r w:rsidR="00D67A6E">
        <w:t xml:space="preserve"> file for each geographical level you set in the configuration file.</w:t>
      </w:r>
    </w:p>
    <w:p w14:paraId="0E07D0DF" w14:textId="2AF75E6A" w:rsidR="00D67A6E" w:rsidRDefault="00D67A6E" w:rsidP="003B42DD">
      <w:r>
        <w:t xml:space="preserve">The geographical files must be named as </w:t>
      </w:r>
      <w:proofErr w:type="spellStart"/>
      <w:r>
        <w:t>level+</w:t>
      </w:r>
      <w:proofErr w:type="gramStart"/>
      <w:r>
        <w:t>number.geojson</w:t>
      </w:r>
      <w:proofErr w:type="spellEnd"/>
      <w:proofErr w:type="gramEnd"/>
      <w:r>
        <w:t xml:space="preserve">. </w:t>
      </w:r>
      <w:proofErr w:type="spellStart"/>
      <w:r>
        <w:t>Exemple</w:t>
      </w:r>
      <w:proofErr w:type="spellEnd"/>
      <w:r>
        <w:t>: level2.geojson</w:t>
      </w:r>
    </w:p>
    <w:p w14:paraId="6EEDCB1E" w14:textId="33962A19" w:rsidR="005D4228" w:rsidRDefault="005D4228" w:rsidP="003B42DD"/>
    <w:p w14:paraId="22D9BFA6" w14:textId="3B386211" w:rsidR="005D4228" w:rsidRDefault="005D4228">
      <w:r>
        <w:br w:type="page"/>
      </w:r>
    </w:p>
    <w:p w14:paraId="009B84F6" w14:textId="1E6E68DC" w:rsidR="000838F9" w:rsidRDefault="005D4228" w:rsidP="005D4228">
      <w:pPr>
        <w:pStyle w:val="Heading1"/>
      </w:pPr>
      <w:bookmarkStart w:id="20" w:name="_Toc33624795"/>
      <w:r>
        <w:lastRenderedPageBreak/>
        <w:t xml:space="preserve">Advanced Use : </w:t>
      </w:r>
      <w:r w:rsidR="000838F9">
        <w:t>Updating the config</w:t>
      </w:r>
      <w:r w:rsidR="00FC4D25">
        <w:t>uration</w:t>
      </w:r>
      <w:r w:rsidR="000838F9">
        <w:t xml:space="preserve"> file</w:t>
      </w:r>
      <w:bookmarkEnd w:id="20"/>
    </w:p>
    <w:p w14:paraId="6D679657" w14:textId="3199E196" w:rsidR="000838F9" w:rsidRDefault="000838F9" w:rsidP="000838F9">
      <w:r>
        <w:t>The configuration.js file is located within the [DATA] folder of the Epimap.</w:t>
      </w:r>
      <w:r w:rsidR="00051AA4">
        <w:t xml:space="preserve"> </w:t>
      </w:r>
      <w:r w:rsidR="00051AA4" w:rsidRPr="0038285E">
        <w:rPr>
          <w:b/>
        </w:rPr>
        <w:t>This file is case-sensitive and you must modify it with caution</w:t>
      </w:r>
      <w:r w:rsidR="00051AA4">
        <w:t>. Be sure that every “</w:t>
      </w:r>
      <w:proofErr w:type="gramStart"/>
      <w:r w:rsidR="00051AA4">
        <w:t>{“ and</w:t>
      </w:r>
      <w:proofErr w:type="gramEnd"/>
      <w:r w:rsidR="00051AA4">
        <w:t xml:space="preserve"> “[“ </w:t>
      </w:r>
      <w:r w:rsidR="0038285E">
        <w:t>characters</w:t>
      </w:r>
      <w:r w:rsidR="00051AA4">
        <w:t xml:space="preserve"> are closed by “}” and “]” characters and that you have a comma at the end of each parameters lines.</w:t>
      </w:r>
    </w:p>
    <w:p w14:paraId="192CB76B" w14:textId="1ECCD891" w:rsidR="000838F9" w:rsidRDefault="000838F9" w:rsidP="00504321">
      <w:pPr>
        <w:pStyle w:val="Heading3"/>
      </w:pPr>
      <w:bookmarkStart w:id="21" w:name="_Toc33624796"/>
      <w:r>
        <w:t>Name of the Epimap</w:t>
      </w:r>
      <w:bookmarkEnd w:id="21"/>
    </w:p>
    <w:p w14:paraId="08AC02E1" w14:textId="38E6A913" w:rsidR="000838F9" w:rsidRDefault="000838F9" w:rsidP="000838F9">
      <w:r>
        <w:rPr>
          <w:noProof/>
        </w:rPr>
        <w:drawing>
          <wp:inline distT="0" distB="0" distL="0" distR="0" wp14:anchorId="34B8FD76" wp14:editId="73453AB1">
            <wp:extent cx="6188710" cy="1240155"/>
            <wp:effectExtent l="0" t="0" r="2540" b="0"/>
            <wp:docPr id="16569020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48">
                      <a:extLst>
                        <a:ext uri="{28A0092B-C50C-407E-A947-70E740481C1C}">
                          <a14:useLocalDpi xmlns:a14="http://schemas.microsoft.com/office/drawing/2010/main" val="0"/>
                        </a:ext>
                      </a:extLst>
                    </a:blip>
                    <a:stretch>
                      <a:fillRect/>
                    </a:stretch>
                  </pic:blipFill>
                  <pic:spPr>
                    <a:xfrm>
                      <a:off x="0" y="0"/>
                      <a:ext cx="6188710" cy="1240155"/>
                    </a:xfrm>
                    <a:prstGeom prst="rect">
                      <a:avLst/>
                    </a:prstGeom>
                  </pic:spPr>
                </pic:pic>
              </a:graphicData>
            </a:graphic>
          </wp:inline>
        </w:drawing>
      </w:r>
    </w:p>
    <w:p w14:paraId="03F10131" w14:textId="4B77EDBD" w:rsidR="000838F9" w:rsidRDefault="000838F9" w:rsidP="000838F9">
      <w:r>
        <w:t>If you modify ‘this is a demo Epimap’ into another text, it will modify the title of the Epimap.</w:t>
      </w:r>
    </w:p>
    <w:p w14:paraId="52E84D4A" w14:textId="56552D38" w:rsidR="000838F9" w:rsidRDefault="000838F9" w:rsidP="000838F9">
      <w:r w:rsidRPr="000838F9">
        <w:rPr>
          <w:noProof/>
          <w:lang w:val="fr-FR"/>
        </w:rPr>
        <w:drawing>
          <wp:inline distT="0" distB="0" distL="0" distR="0" wp14:anchorId="1BFFD4E7" wp14:editId="6D28773A">
            <wp:extent cx="3208020" cy="1460838"/>
            <wp:effectExtent l="38100" t="38100" r="87630" b="1016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16042" cy="1464491"/>
                    </a:xfrm>
                    <a:prstGeom prst="rect">
                      <a:avLst/>
                    </a:prstGeom>
                    <a:effectLst>
                      <a:outerShdw blurRad="50800" dist="38100" dir="2700000" algn="tl" rotWithShape="0">
                        <a:prstClr val="black">
                          <a:alpha val="40000"/>
                        </a:prstClr>
                      </a:outerShdw>
                    </a:effectLst>
                  </pic:spPr>
                </pic:pic>
              </a:graphicData>
            </a:graphic>
          </wp:inline>
        </w:drawing>
      </w:r>
    </w:p>
    <w:p w14:paraId="1CB48FC4" w14:textId="55FC248C" w:rsidR="00213581" w:rsidRDefault="00213581" w:rsidP="000838F9"/>
    <w:p w14:paraId="4BECCCFE" w14:textId="1DE37CAA" w:rsidR="000838F9" w:rsidRDefault="000838F9" w:rsidP="00504321">
      <w:pPr>
        <w:pStyle w:val="Heading3"/>
      </w:pPr>
      <w:bookmarkStart w:id="22" w:name="_Toc33624797"/>
      <w:r>
        <w:t>Time Units</w:t>
      </w:r>
      <w:bookmarkEnd w:id="22"/>
    </w:p>
    <w:p w14:paraId="40E8DFFC" w14:textId="7F511F06" w:rsidR="000838F9" w:rsidRDefault="000838F9" w:rsidP="003B42DD">
      <w:r>
        <w:rPr>
          <w:noProof/>
        </w:rPr>
        <w:drawing>
          <wp:inline distT="0" distB="0" distL="0" distR="0" wp14:anchorId="66202230" wp14:editId="63B1DB4B">
            <wp:extent cx="4838698" cy="1112613"/>
            <wp:effectExtent l="0" t="0" r="0" b="0"/>
            <wp:docPr id="3846296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50">
                      <a:extLst>
                        <a:ext uri="{28A0092B-C50C-407E-A947-70E740481C1C}">
                          <a14:useLocalDpi xmlns:a14="http://schemas.microsoft.com/office/drawing/2010/main" val="0"/>
                        </a:ext>
                      </a:extLst>
                    </a:blip>
                    <a:stretch>
                      <a:fillRect/>
                    </a:stretch>
                  </pic:blipFill>
                  <pic:spPr>
                    <a:xfrm>
                      <a:off x="0" y="0"/>
                      <a:ext cx="4838698" cy="1112613"/>
                    </a:xfrm>
                    <a:prstGeom prst="rect">
                      <a:avLst/>
                    </a:prstGeom>
                  </pic:spPr>
                </pic:pic>
              </a:graphicData>
            </a:graphic>
          </wp:inline>
        </w:drawing>
      </w:r>
    </w:p>
    <w:p w14:paraId="01B3B639" w14:textId="5CEBE0E1" w:rsidR="003B42DD" w:rsidRDefault="00213581" w:rsidP="003B42DD">
      <w:r>
        <w:t xml:space="preserve">Modifying these values will affect the time units available in the Epimap. </w:t>
      </w:r>
      <w:r w:rsidRPr="00213581">
        <w:rPr>
          <w:rFonts w:ascii="Courier New" w:hAnsi="Courier New" w:cs="Courier New"/>
          <w:highlight w:val="lightGray"/>
        </w:rPr>
        <w:t>True</w:t>
      </w:r>
      <w:r>
        <w:t xml:space="preserve"> will indicate that the App will try to display them, </w:t>
      </w:r>
      <w:r w:rsidRPr="00213581">
        <w:rPr>
          <w:rFonts w:ascii="Courier New" w:hAnsi="Courier New" w:cs="Courier New"/>
          <w:highlight w:val="lightGray"/>
        </w:rPr>
        <w:t>false</w:t>
      </w:r>
      <w:r>
        <w:t xml:space="preserve"> implies that the App will ignore them.</w:t>
      </w:r>
    </w:p>
    <w:p w14:paraId="7FCBFCDC" w14:textId="3CCEBB0D" w:rsidR="00213581" w:rsidRDefault="00213581" w:rsidP="003B42DD">
      <w:r w:rsidRPr="00213581">
        <w:rPr>
          <w:noProof/>
          <w:lang w:val="fr-FR"/>
        </w:rPr>
        <w:drawing>
          <wp:inline distT="0" distB="0" distL="0" distR="0" wp14:anchorId="61EAB8CA" wp14:editId="7E155256">
            <wp:extent cx="2621280" cy="1617897"/>
            <wp:effectExtent l="38100" t="38100" r="102870" b="971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43403" cy="1631552"/>
                    </a:xfrm>
                    <a:prstGeom prst="rect">
                      <a:avLst/>
                    </a:prstGeom>
                    <a:effectLst>
                      <a:outerShdw blurRad="50800" dist="38100" dir="2700000" algn="tl" rotWithShape="0">
                        <a:prstClr val="black">
                          <a:alpha val="40000"/>
                        </a:prstClr>
                      </a:outerShdw>
                    </a:effectLst>
                  </pic:spPr>
                </pic:pic>
              </a:graphicData>
            </a:graphic>
          </wp:inline>
        </w:drawing>
      </w:r>
      <w:r w:rsidRPr="00213581">
        <w:rPr>
          <w:noProof/>
          <w:lang w:val="fr-FR"/>
        </w:rPr>
        <w:drawing>
          <wp:inline distT="0" distB="0" distL="0" distR="0" wp14:anchorId="7A833C92" wp14:editId="198F7FE7">
            <wp:extent cx="2758440" cy="1638793"/>
            <wp:effectExtent l="38100" t="38100" r="99060" b="952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72317" cy="1647037"/>
                    </a:xfrm>
                    <a:prstGeom prst="rect">
                      <a:avLst/>
                    </a:prstGeom>
                    <a:effectLst>
                      <a:outerShdw blurRad="50800" dist="38100" dir="2700000" algn="tl" rotWithShape="0">
                        <a:prstClr val="black">
                          <a:alpha val="40000"/>
                        </a:prstClr>
                      </a:outerShdw>
                    </a:effectLst>
                  </pic:spPr>
                </pic:pic>
              </a:graphicData>
            </a:graphic>
          </wp:inline>
        </w:drawing>
      </w:r>
    </w:p>
    <w:p w14:paraId="2F97A300" w14:textId="53FD55F6" w:rsidR="00213581" w:rsidRPr="003B42DD" w:rsidRDefault="00213581" w:rsidP="003B42DD">
      <w:r>
        <w:lastRenderedPageBreak/>
        <w:t xml:space="preserve">Advice: If you set a time unit to </w:t>
      </w:r>
      <w:r w:rsidRPr="00213581">
        <w:rPr>
          <w:rFonts w:ascii="Courier New" w:hAnsi="Courier New" w:cs="Courier New"/>
          <w:highlight w:val="lightGray"/>
        </w:rPr>
        <w:t>true</w:t>
      </w:r>
      <w:r>
        <w:t>, you must make sure you have included them in the data model, or the app will be unable to load &amp; use them.</w:t>
      </w:r>
    </w:p>
    <w:p w14:paraId="6C85191B" w14:textId="1F65AFF4" w:rsidR="003A7AEC" w:rsidRDefault="00213581" w:rsidP="00504321">
      <w:pPr>
        <w:pStyle w:val="Heading3"/>
      </w:pPr>
      <w:bookmarkStart w:id="23" w:name="_Toc33624798"/>
      <w:r>
        <w:t>Geographical levels</w:t>
      </w:r>
      <w:bookmarkEnd w:id="23"/>
    </w:p>
    <w:p w14:paraId="1B1BF816" w14:textId="4CF03094" w:rsidR="00213581" w:rsidRDefault="00213581" w:rsidP="00213581">
      <w:pPr>
        <w:jc w:val="both"/>
      </w:pPr>
      <w:r>
        <w:t>Next step is to indicate to the Epimap what are the Geography levels you are working with. You can work with 1, or 2, or 3 spatial levels. The Epimap cannot know if they are neighborhood</w:t>
      </w:r>
      <w:r w:rsidR="004D3EC4">
        <w:t>s</w:t>
      </w:r>
      <w:r>
        <w:t xml:space="preserve">, camp zones, health areas, health zones, </w:t>
      </w:r>
      <w:r w:rsidR="004D3EC4">
        <w:t xml:space="preserve">electoral boundaries, </w:t>
      </w:r>
      <w:r>
        <w:t>district</w:t>
      </w:r>
      <w:r w:rsidR="004D3EC4">
        <w:t>s</w:t>
      </w:r>
      <w:r>
        <w:t xml:space="preserve">, countries …. </w:t>
      </w:r>
      <w:proofErr w:type="gramStart"/>
      <w:r>
        <w:t>so</w:t>
      </w:r>
      <w:proofErr w:type="gramEnd"/>
      <w:r>
        <w:t xml:space="preserve"> you have to specify it.</w:t>
      </w:r>
    </w:p>
    <w:p w14:paraId="1DBF798A" w14:textId="11898A9E" w:rsidR="00213581" w:rsidRDefault="00213581" w:rsidP="00213581">
      <w:pPr>
        <w:pStyle w:val="ListParagraph"/>
        <w:numPr>
          <w:ilvl w:val="0"/>
          <w:numId w:val="16"/>
        </w:numPr>
        <w:jc w:val="both"/>
      </w:pPr>
      <w:r>
        <w:t>Level 1 is always the “largest” special level (</w:t>
      </w:r>
      <w:proofErr w:type="spellStart"/>
      <w:r>
        <w:t>eg</w:t>
      </w:r>
      <w:proofErr w:type="spellEnd"/>
      <w:r>
        <w:t xml:space="preserve"> countries for example)</w:t>
      </w:r>
    </w:p>
    <w:p w14:paraId="39B0AC60" w14:textId="15AEA99D" w:rsidR="00213581" w:rsidRPr="00213581" w:rsidRDefault="00213581" w:rsidP="00213581">
      <w:pPr>
        <w:pStyle w:val="ListParagraph"/>
        <w:numPr>
          <w:ilvl w:val="0"/>
          <w:numId w:val="16"/>
        </w:numPr>
        <w:jc w:val="both"/>
      </w:pPr>
      <w:r>
        <w:t>Level 2,3 are smaller and smaller (Regions, then Districts, for instance)</w:t>
      </w:r>
    </w:p>
    <w:p w14:paraId="42197960" w14:textId="2217E073" w:rsidR="00213581" w:rsidRDefault="00213581" w:rsidP="00CA09F4">
      <w:pPr>
        <w:jc w:val="both"/>
        <w:rPr>
          <w:bCs/>
        </w:rPr>
      </w:pPr>
      <w:r>
        <w:rPr>
          <w:noProof/>
        </w:rPr>
        <w:drawing>
          <wp:inline distT="0" distB="0" distL="0" distR="0" wp14:anchorId="090A522E" wp14:editId="330B1EB7">
            <wp:extent cx="6188710" cy="2623820"/>
            <wp:effectExtent l="0" t="0" r="2540" b="5080"/>
            <wp:docPr id="144157741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53">
                      <a:extLst>
                        <a:ext uri="{28A0092B-C50C-407E-A947-70E740481C1C}">
                          <a14:useLocalDpi xmlns:a14="http://schemas.microsoft.com/office/drawing/2010/main" val="0"/>
                        </a:ext>
                      </a:extLst>
                    </a:blip>
                    <a:stretch>
                      <a:fillRect/>
                    </a:stretch>
                  </pic:blipFill>
                  <pic:spPr>
                    <a:xfrm>
                      <a:off x="0" y="0"/>
                      <a:ext cx="6188710" cy="2623820"/>
                    </a:xfrm>
                    <a:prstGeom prst="rect">
                      <a:avLst/>
                    </a:prstGeom>
                  </pic:spPr>
                </pic:pic>
              </a:graphicData>
            </a:graphic>
          </wp:inline>
        </w:drawing>
      </w:r>
    </w:p>
    <w:p w14:paraId="3840BFBE" w14:textId="091F6089" w:rsidR="004D3EC4" w:rsidRPr="002D4A25" w:rsidRDefault="004D3EC4" w:rsidP="002D4A25">
      <w:pPr>
        <w:jc w:val="both"/>
        <w:rPr>
          <w:bCs/>
        </w:rPr>
      </w:pPr>
      <w:r>
        <w:rPr>
          <w:bCs/>
        </w:rPr>
        <w:t>In the example above:</w:t>
      </w:r>
      <w:r w:rsidR="002D4A25">
        <w:rPr>
          <w:bCs/>
        </w:rPr>
        <w:t xml:space="preserve"> </w:t>
      </w:r>
      <w:r w:rsidRPr="002D4A25">
        <w:rPr>
          <w:bCs/>
        </w:rPr>
        <w:t>I decide I want my Epimap to work with level 2 (Regions) and 3 (Districts)</w:t>
      </w:r>
      <w:r w:rsidR="002D4A25">
        <w:rPr>
          <w:bCs/>
        </w:rPr>
        <w:t>.</w:t>
      </w:r>
    </w:p>
    <w:p w14:paraId="42EC33F9" w14:textId="79A1202D" w:rsidR="002D4A25" w:rsidRPr="002D4A25" w:rsidRDefault="004D3EC4" w:rsidP="0058744D">
      <w:pPr>
        <w:rPr>
          <w:bCs/>
        </w:rPr>
      </w:pPr>
      <w:r w:rsidRPr="002D4A25">
        <w:rPr>
          <w:bCs/>
        </w:rPr>
        <w:t xml:space="preserve">In the configuration file, I set </w:t>
      </w:r>
      <w:r w:rsidR="002D4A25" w:rsidRPr="002D4A25">
        <w:rPr>
          <w:bCs/>
        </w:rPr>
        <w:t xml:space="preserve">level 2 and 3 to </w:t>
      </w:r>
      <w:r w:rsidR="002D4A25" w:rsidRPr="0058744D">
        <w:rPr>
          <w:rFonts w:ascii="Courier New" w:hAnsi="Courier New" w:cs="Courier New"/>
          <w:highlight w:val="lightGray"/>
        </w:rPr>
        <w:t>true</w:t>
      </w:r>
      <w:r w:rsidR="002D4A25" w:rsidRPr="002D4A25">
        <w:rPr>
          <w:bCs/>
        </w:rPr>
        <w:t xml:space="preserve">, level 1 to </w:t>
      </w:r>
      <w:r w:rsidR="002D4A25" w:rsidRPr="0058744D">
        <w:rPr>
          <w:rFonts w:ascii="Courier New" w:hAnsi="Courier New" w:cs="Courier New"/>
          <w:highlight w:val="lightGray"/>
        </w:rPr>
        <w:t>false</w:t>
      </w:r>
      <w:r w:rsidR="002D4A25" w:rsidRPr="002D4A25">
        <w:rPr>
          <w:bCs/>
        </w:rPr>
        <w:t>.</w:t>
      </w:r>
      <w:r w:rsidR="002D4A25">
        <w:rPr>
          <w:bCs/>
        </w:rPr>
        <w:t xml:space="preserve"> </w:t>
      </w:r>
      <w:r w:rsidR="002D4A25" w:rsidRPr="002D4A25">
        <w:rPr>
          <w:bCs/>
        </w:rPr>
        <w:t>I inform the app that level 2 means “Region” and level 3 is “District”</w:t>
      </w:r>
    </w:p>
    <w:p w14:paraId="3F1BB2BC" w14:textId="73E5C1B1" w:rsidR="004D3EC4" w:rsidRPr="002D4A25" w:rsidRDefault="002D4A25" w:rsidP="00051AA4">
      <w:pPr>
        <w:pStyle w:val="ListParagraph"/>
        <w:numPr>
          <w:ilvl w:val="0"/>
          <w:numId w:val="19"/>
        </w:numPr>
        <w:jc w:val="both"/>
        <w:rPr>
          <w:bCs/>
          <w:i/>
          <w:iCs/>
        </w:rPr>
      </w:pPr>
      <w:r w:rsidRPr="002D4A25">
        <w:rPr>
          <w:bCs/>
        </w:rPr>
        <w:t>I verify that i</w:t>
      </w:r>
      <w:r w:rsidR="004D3EC4" w:rsidRPr="002D4A25">
        <w:rPr>
          <w:bCs/>
        </w:rPr>
        <w:t xml:space="preserve">n my Data Folder, I have at least level 2 and 3 as </w:t>
      </w:r>
      <w:proofErr w:type="spellStart"/>
      <w:r>
        <w:rPr>
          <w:bCs/>
        </w:rPr>
        <w:t>GeoJSON</w:t>
      </w:r>
      <w:proofErr w:type="spellEnd"/>
      <w:r w:rsidR="004D3EC4" w:rsidRPr="002D4A25">
        <w:rPr>
          <w:bCs/>
        </w:rPr>
        <w:t xml:space="preserve">, as these levels have been set to true. </w:t>
      </w:r>
      <w:r w:rsidRPr="002D4A25">
        <w:rPr>
          <w:bCs/>
          <w:i/>
          <w:iCs/>
        </w:rPr>
        <w:t>Remark:</w:t>
      </w:r>
      <w:r>
        <w:rPr>
          <w:bCs/>
        </w:rPr>
        <w:t xml:space="preserve"> </w:t>
      </w:r>
      <w:r w:rsidR="004D3EC4" w:rsidRPr="002D4A25">
        <w:rPr>
          <w:bCs/>
          <w:i/>
          <w:iCs/>
        </w:rPr>
        <w:t xml:space="preserve">Note that in my [DATA] folder, I also have a level 1 </w:t>
      </w:r>
      <w:proofErr w:type="spellStart"/>
      <w:r w:rsidR="004D3EC4" w:rsidRPr="002D4A25">
        <w:rPr>
          <w:bCs/>
          <w:i/>
          <w:iCs/>
        </w:rPr>
        <w:t>geojson</w:t>
      </w:r>
      <w:proofErr w:type="spellEnd"/>
      <w:r w:rsidR="004D3EC4" w:rsidRPr="002D4A25">
        <w:rPr>
          <w:bCs/>
          <w:i/>
          <w:iCs/>
        </w:rPr>
        <w:t xml:space="preserve"> (countries). As this level has been set to false in the code, the app will not try to consult/display </w:t>
      </w:r>
      <w:r w:rsidRPr="002D4A25">
        <w:rPr>
          <w:bCs/>
          <w:i/>
          <w:iCs/>
        </w:rPr>
        <w:t>it, it will be ignored</w:t>
      </w:r>
      <w:r w:rsidR="004D3EC4" w:rsidRPr="002D4A25">
        <w:rPr>
          <w:bCs/>
          <w:i/>
          <w:iCs/>
        </w:rPr>
        <w:t>.</w:t>
      </w:r>
    </w:p>
    <w:p w14:paraId="2FEC33EE" w14:textId="22274866" w:rsidR="004D3EC4" w:rsidRDefault="002D4A25" w:rsidP="002D4A25">
      <w:pPr>
        <w:pStyle w:val="ListParagraph"/>
        <w:numPr>
          <w:ilvl w:val="0"/>
          <w:numId w:val="19"/>
        </w:numPr>
        <w:jc w:val="both"/>
        <w:rPr>
          <w:bCs/>
        </w:rPr>
      </w:pPr>
      <w:r>
        <w:rPr>
          <w:bCs/>
        </w:rPr>
        <w:t xml:space="preserve">I verify that in my Data Model, I have names and PCODES for level 2 and 3, corresponding with the Names and </w:t>
      </w:r>
      <w:proofErr w:type="spellStart"/>
      <w:r>
        <w:rPr>
          <w:bCs/>
        </w:rPr>
        <w:t>Pcodes</w:t>
      </w:r>
      <w:proofErr w:type="spellEnd"/>
      <w:r>
        <w:rPr>
          <w:bCs/>
        </w:rPr>
        <w:t xml:space="preserve"> present in the attribute table of the </w:t>
      </w:r>
      <w:proofErr w:type="spellStart"/>
      <w:r>
        <w:rPr>
          <w:bCs/>
        </w:rPr>
        <w:t>GeoJSON</w:t>
      </w:r>
      <w:proofErr w:type="spellEnd"/>
      <w:r>
        <w:rPr>
          <w:bCs/>
        </w:rPr>
        <w:t>.</w:t>
      </w:r>
    </w:p>
    <w:p w14:paraId="67246772" w14:textId="4CE0D28C" w:rsidR="004D3EC4" w:rsidRDefault="002D4A25" w:rsidP="002D4A25">
      <w:pPr>
        <w:pStyle w:val="ListParagraph"/>
        <w:numPr>
          <w:ilvl w:val="0"/>
          <w:numId w:val="19"/>
        </w:numPr>
        <w:jc w:val="both"/>
        <w:rPr>
          <w:bCs/>
        </w:rPr>
      </w:pPr>
      <w:r>
        <w:rPr>
          <w:bCs/>
        </w:rPr>
        <w:t>The app now works with Regions and Districts.</w:t>
      </w:r>
    </w:p>
    <w:p w14:paraId="37393C8C" w14:textId="4B615981" w:rsidR="00213581" w:rsidRDefault="00213581" w:rsidP="00CA09F4">
      <w:pPr>
        <w:jc w:val="both"/>
        <w:rPr>
          <w:bCs/>
        </w:rPr>
      </w:pPr>
    </w:p>
    <w:p w14:paraId="70B37BD5" w14:textId="50449EB5" w:rsidR="004D3EC4" w:rsidRDefault="004D3EC4" w:rsidP="00CA09F4">
      <w:pPr>
        <w:jc w:val="both"/>
        <w:rPr>
          <w:bCs/>
        </w:rPr>
      </w:pPr>
      <w:r>
        <w:rPr>
          <w:noProof/>
        </w:rPr>
        <w:drawing>
          <wp:inline distT="0" distB="0" distL="0" distR="0" wp14:anchorId="16223C9E" wp14:editId="3FC250BE">
            <wp:extent cx="6188710" cy="1419860"/>
            <wp:effectExtent l="0" t="0" r="2540" b="8890"/>
            <wp:docPr id="19405814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54">
                      <a:extLst>
                        <a:ext uri="{28A0092B-C50C-407E-A947-70E740481C1C}">
                          <a14:useLocalDpi xmlns:a14="http://schemas.microsoft.com/office/drawing/2010/main" val="0"/>
                        </a:ext>
                      </a:extLst>
                    </a:blip>
                    <a:stretch>
                      <a:fillRect/>
                    </a:stretch>
                  </pic:blipFill>
                  <pic:spPr>
                    <a:xfrm>
                      <a:off x="0" y="0"/>
                      <a:ext cx="6188710" cy="1419860"/>
                    </a:xfrm>
                    <a:prstGeom prst="rect">
                      <a:avLst/>
                    </a:prstGeom>
                  </pic:spPr>
                </pic:pic>
              </a:graphicData>
            </a:graphic>
          </wp:inline>
        </w:drawing>
      </w:r>
    </w:p>
    <w:p w14:paraId="738965E2" w14:textId="69E2EA6A" w:rsidR="002D4A25" w:rsidRDefault="002D4A25" w:rsidP="00CA09F4">
      <w:pPr>
        <w:jc w:val="both"/>
        <w:rPr>
          <w:bCs/>
        </w:rPr>
      </w:pPr>
    </w:p>
    <w:p w14:paraId="4147E084" w14:textId="7FB54811" w:rsidR="002D4A25" w:rsidRDefault="001977EE" w:rsidP="00504321">
      <w:pPr>
        <w:pStyle w:val="Heading3"/>
      </w:pPr>
      <w:bookmarkStart w:id="24" w:name="_Toc33624799"/>
      <w:r>
        <w:t>Disease</w:t>
      </w:r>
      <w:bookmarkEnd w:id="24"/>
    </w:p>
    <w:p w14:paraId="306E989B" w14:textId="1FF13DB1" w:rsidR="001977EE" w:rsidRDefault="001977EE" w:rsidP="00CA09F4">
      <w:pPr>
        <w:jc w:val="both"/>
        <w:rPr>
          <w:bCs/>
        </w:rPr>
      </w:pPr>
      <w:r>
        <w:rPr>
          <w:noProof/>
        </w:rPr>
        <w:lastRenderedPageBreak/>
        <w:drawing>
          <wp:inline distT="0" distB="0" distL="0" distR="0" wp14:anchorId="4F1B4FA6" wp14:editId="50395611">
            <wp:extent cx="5576180" cy="4578350"/>
            <wp:effectExtent l="0" t="0" r="5715" b="0"/>
            <wp:docPr id="23633577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5">
                      <a:extLst>
                        <a:ext uri="{28A0092B-C50C-407E-A947-70E740481C1C}">
                          <a14:useLocalDpi xmlns:a14="http://schemas.microsoft.com/office/drawing/2010/main" val="0"/>
                        </a:ext>
                      </a:extLst>
                    </a:blip>
                    <a:stretch>
                      <a:fillRect/>
                    </a:stretch>
                  </pic:blipFill>
                  <pic:spPr>
                    <a:xfrm>
                      <a:off x="0" y="0"/>
                      <a:ext cx="5576180" cy="4578350"/>
                    </a:xfrm>
                    <a:prstGeom prst="rect">
                      <a:avLst/>
                    </a:prstGeom>
                  </pic:spPr>
                </pic:pic>
              </a:graphicData>
            </a:graphic>
          </wp:inline>
        </w:drawing>
      </w:r>
    </w:p>
    <w:p w14:paraId="12CF3797" w14:textId="7CCD2A92" w:rsidR="001977EE" w:rsidRDefault="001977EE" w:rsidP="001977EE">
      <w:pPr>
        <w:jc w:val="both"/>
        <w:rPr>
          <w:bCs/>
        </w:rPr>
      </w:pPr>
      <w:r>
        <w:rPr>
          <w:bCs/>
        </w:rPr>
        <w:t>Each disease is described as a “bloc” in the configuration.js code, with several part describing it</w:t>
      </w:r>
      <w:r w:rsidR="0058744D">
        <w:rPr>
          <w:bCs/>
        </w:rPr>
        <w:t>. We will take here the example of the Cholera disease.</w:t>
      </w:r>
    </w:p>
    <w:p w14:paraId="65E71215" w14:textId="28C51A3D" w:rsidR="00021BF2" w:rsidRPr="00021BF2" w:rsidRDefault="00021BF2" w:rsidP="00021BF2">
      <w:pPr>
        <w:pStyle w:val="ListParagraph"/>
        <w:numPr>
          <w:ilvl w:val="0"/>
          <w:numId w:val="17"/>
        </w:numPr>
        <w:jc w:val="both"/>
        <w:rPr>
          <w:b/>
        </w:rPr>
      </w:pPr>
      <w:r w:rsidRPr="00021BF2">
        <w:rPr>
          <w:b/>
        </w:rPr>
        <w:t>Disease Name</w:t>
      </w:r>
    </w:p>
    <w:p w14:paraId="56C21046" w14:textId="57E70D52" w:rsidR="001977EE" w:rsidRDefault="001977EE" w:rsidP="001977EE">
      <w:pPr>
        <w:jc w:val="both"/>
        <w:rPr>
          <w:bCs/>
        </w:rPr>
      </w:pPr>
      <w:r w:rsidRPr="001977EE">
        <w:rPr>
          <w:bCs/>
        </w:rPr>
        <w:t>name: 'Chol</w:t>
      </w:r>
      <w:r w:rsidR="00021BF2">
        <w:rPr>
          <w:bCs/>
        </w:rPr>
        <w:t>e</w:t>
      </w:r>
      <w:r w:rsidRPr="001977EE">
        <w:rPr>
          <w:bCs/>
        </w:rPr>
        <w:t>ra'</w:t>
      </w:r>
      <w:r>
        <w:rPr>
          <w:bCs/>
        </w:rPr>
        <w:tab/>
      </w:r>
      <w:r>
        <w:rPr>
          <w:bCs/>
        </w:rPr>
        <w:tab/>
        <w:t xml:space="preserve">The “explicit” name of the disease, as it will appear </w:t>
      </w:r>
      <w:r w:rsidR="0058744D">
        <w:rPr>
          <w:bCs/>
        </w:rPr>
        <w:t xml:space="preserve">in the menus, the legend, </w:t>
      </w:r>
      <w:proofErr w:type="spellStart"/>
      <w:r w:rsidR="0058744D">
        <w:rPr>
          <w:bCs/>
        </w:rPr>
        <w:t>etc</w:t>
      </w:r>
      <w:proofErr w:type="spellEnd"/>
    </w:p>
    <w:p w14:paraId="22E53F59" w14:textId="57EC70B5" w:rsidR="00021BF2" w:rsidRPr="00021BF2" w:rsidRDefault="00021BF2" w:rsidP="00021BF2">
      <w:pPr>
        <w:pStyle w:val="ListParagraph"/>
        <w:numPr>
          <w:ilvl w:val="0"/>
          <w:numId w:val="17"/>
        </w:numPr>
        <w:jc w:val="both"/>
        <w:rPr>
          <w:b/>
        </w:rPr>
      </w:pPr>
      <w:r w:rsidRPr="00021BF2">
        <w:rPr>
          <w:b/>
        </w:rPr>
        <w:t>Disease Code</w:t>
      </w:r>
    </w:p>
    <w:p w14:paraId="211DE68A" w14:textId="0221C75D" w:rsidR="0058744D" w:rsidRDefault="0058744D" w:rsidP="001977EE">
      <w:pPr>
        <w:jc w:val="both"/>
        <w:rPr>
          <w:bCs/>
        </w:rPr>
      </w:pPr>
      <w:proofErr w:type="gramStart"/>
      <w:r>
        <w:rPr>
          <w:bCs/>
        </w:rPr>
        <w:t>code :</w:t>
      </w:r>
      <w:proofErr w:type="gramEnd"/>
      <w:r>
        <w:rPr>
          <w:bCs/>
        </w:rPr>
        <w:t xml:space="preserve"> ‘</w:t>
      </w:r>
      <w:proofErr w:type="spellStart"/>
      <w:r>
        <w:rPr>
          <w:bCs/>
        </w:rPr>
        <w:t>chl</w:t>
      </w:r>
      <w:proofErr w:type="spellEnd"/>
      <w:r>
        <w:rPr>
          <w:bCs/>
        </w:rPr>
        <w:t>’</w:t>
      </w:r>
      <w:r>
        <w:rPr>
          <w:bCs/>
        </w:rPr>
        <w:tab/>
      </w:r>
      <w:r>
        <w:rPr>
          <w:bCs/>
        </w:rPr>
        <w:tab/>
        <w:t>The 3-leter code of your disease, used in the Epidemiological dataset :</w:t>
      </w:r>
    </w:p>
    <w:p w14:paraId="64E9DFCC" w14:textId="24ACBB94" w:rsidR="0058744D" w:rsidRDefault="0058744D" w:rsidP="0058744D">
      <w:pPr>
        <w:ind w:left="2127"/>
        <w:jc w:val="both"/>
        <w:rPr>
          <w:bCs/>
        </w:rPr>
      </w:pPr>
      <w:r>
        <w:rPr>
          <w:noProof/>
        </w:rPr>
        <w:drawing>
          <wp:inline distT="0" distB="0" distL="0" distR="0" wp14:anchorId="3CBC97FB" wp14:editId="2BB326D1">
            <wp:extent cx="3414056" cy="708721"/>
            <wp:effectExtent l="0" t="0" r="0" b="0"/>
            <wp:docPr id="168249866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56">
                      <a:extLst>
                        <a:ext uri="{28A0092B-C50C-407E-A947-70E740481C1C}">
                          <a14:useLocalDpi xmlns:a14="http://schemas.microsoft.com/office/drawing/2010/main" val="0"/>
                        </a:ext>
                      </a:extLst>
                    </a:blip>
                    <a:stretch>
                      <a:fillRect/>
                    </a:stretch>
                  </pic:blipFill>
                  <pic:spPr>
                    <a:xfrm>
                      <a:off x="0" y="0"/>
                      <a:ext cx="3414056" cy="708721"/>
                    </a:xfrm>
                    <a:prstGeom prst="rect">
                      <a:avLst/>
                    </a:prstGeom>
                  </pic:spPr>
                </pic:pic>
              </a:graphicData>
            </a:graphic>
          </wp:inline>
        </w:drawing>
      </w:r>
    </w:p>
    <w:p w14:paraId="11A4DEDB" w14:textId="78588A61" w:rsidR="00021BF2" w:rsidRDefault="00021BF2" w:rsidP="00021BF2">
      <w:pPr>
        <w:jc w:val="both"/>
        <w:rPr>
          <w:bCs/>
        </w:rPr>
      </w:pPr>
      <w:proofErr w:type="gramStart"/>
      <w:r>
        <w:rPr>
          <w:bCs/>
        </w:rPr>
        <w:t>Note :</w:t>
      </w:r>
      <w:proofErr w:type="gramEnd"/>
      <w:r>
        <w:rPr>
          <w:bCs/>
        </w:rPr>
        <w:t xml:space="preserve"> to allow you to add any disease in the data model, you can use any 3-letter code you want (</w:t>
      </w:r>
      <w:proofErr w:type="spellStart"/>
      <w:r>
        <w:rPr>
          <w:bCs/>
        </w:rPr>
        <w:t>chl</w:t>
      </w:r>
      <w:proofErr w:type="spellEnd"/>
      <w:r>
        <w:rPr>
          <w:bCs/>
        </w:rPr>
        <w:t xml:space="preserve">, </w:t>
      </w:r>
      <w:proofErr w:type="spellStart"/>
      <w:r>
        <w:rPr>
          <w:bCs/>
        </w:rPr>
        <w:t>ebl</w:t>
      </w:r>
      <w:proofErr w:type="spellEnd"/>
      <w:r>
        <w:rPr>
          <w:bCs/>
        </w:rPr>
        <w:t xml:space="preserve">, </w:t>
      </w:r>
      <w:proofErr w:type="spellStart"/>
      <w:r>
        <w:rPr>
          <w:bCs/>
        </w:rPr>
        <w:t>mlr</w:t>
      </w:r>
      <w:proofErr w:type="spellEnd"/>
      <w:r>
        <w:rPr>
          <w:bCs/>
        </w:rPr>
        <w:t xml:space="preserve">, </w:t>
      </w:r>
      <w:proofErr w:type="spellStart"/>
      <w:r>
        <w:rPr>
          <w:bCs/>
        </w:rPr>
        <w:t>vih</w:t>
      </w:r>
      <w:proofErr w:type="spellEnd"/>
      <w:r>
        <w:rPr>
          <w:bCs/>
        </w:rPr>
        <w:t xml:space="preserve">, </w:t>
      </w:r>
      <w:proofErr w:type="spellStart"/>
      <w:r>
        <w:rPr>
          <w:bCs/>
        </w:rPr>
        <w:t>etc</w:t>
      </w:r>
      <w:proofErr w:type="spellEnd"/>
      <w:r>
        <w:rPr>
          <w:bCs/>
        </w:rPr>
        <w:t xml:space="preserve">…). However, the suffixes </w:t>
      </w:r>
      <w:r w:rsidRPr="00021BF2">
        <w:rPr>
          <w:bCs/>
          <w:highlight w:val="lightGray"/>
        </w:rPr>
        <w:t>_case</w:t>
      </w:r>
      <w:r>
        <w:rPr>
          <w:bCs/>
        </w:rPr>
        <w:t xml:space="preserve">, </w:t>
      </w:r>
      <w:r w:rsidRPr="00021BF2">
        <w:rPr>
          <w:bCs/>
          <w:highlight w:val="lightGray"/>
        </w:rPr>
        <w:t>_death</w:t>
      </w:r>
      <w:r>
        <w:rPr>
          <w:bCs/>
        </w:rPr>
        <w:t xml:space="preserve"> and </w:t>
      </w:r>
      <w:r w:rsidRPr="00021BF2">
        <w:rPr>
          <w:bCs/>
          <w:highlight w:val="lightGray"/>
        </w:rPr>
        <w:t>_attack</w:t>
      </w:r>
      <w:r>
        <w:rPr>
          <w:bCs/>
        </w:rPr>
        <w:t xml:space="preserve"> cannot be changed.</w:t>
      </w:r>
    </w:p>
    <w:p w14:paraId="372653A5" w14:textId="29EA1D1B" w:rsidR="0058744D" w:rsidRPr="00021BF2" w:rsidRDefault="0058744D" w:rsidP="00021BF2">
      <w:pPr>
        <w:pStyle w:val="ListParagraph"/>
        <w:numPr>
          <w:ilvl w:val="0"/>
          <w:numId w:val="17"/>
        </w:numPr>
        <w:jc w:val="both"/>
        <w:rPr>
          <w:b/>
        </w:rPr>
      </w:pPr>
      <w:r w:rsidRPr="00021BF2">
        <w:rPr>
          <w:b/>
        </w:rPr>
        <w:t>Indicators</w:t>
      </w:r>
    </w:p>
    <w:p w14:paraId="2C3544A3" w14:textId="77777777" w:rsidR="0058744D" w:rsidRDefault="0058744D" w:rsidP="001977EE">
      <w:pPr>
        <w:jc w:val="both"/>
        <w:rPr>
          <w:bCs/>
        </w:rPr>
      </w:pPr>
      <w:r>
        <w:rPr>
          <w:bCs/>
        </w:rPr>
        <w:t xml:space="preserve">The 4 possible indicators are Cases, Deaths, Attack Rate, and Lethality. For each of them, the value </w:t>
      </w:r>
      <w:proofErr w:type="spellStart"/>
      <w:proofErr w:type="gramStart"/>
      <w:r w:rsidRPr="0058744D">
        <w:rPr>
          <w:rFonts w:ascii="Courier New" w:hAnsi="Courier New" w:cs="Courier New"/>
          <w:highlight w:val="lightGray"/>
        </w:rPr>
        <w:t>exist:true</w:t>
      </w:r>
      <w:proofErr w:type="spellEnd"/>
      <w:proofErr w:type="gramEnd"/>
      <w:r>
        <w:rPr>
          <w:bCs/>
        </w:rPr>
        <w:t xml:space="preserve"> or </w:t>
      </w:r>
      <w:proofErr w:type="spellStart"/>
      <w:r w:rsidRPr="0058744D">
        <w:rPr>
          <w:rFonts w:ascii="Courier New" w:hAnsi="Courier New" w:cs="Courier New"/>
          <w:highlight w:val="lightGray"/>
        </w:rPr>
        <w:t>exist:false</w:t>
      </w:r>
      <w:proofErr w:type="spellEnd"/>
      <w:r>
        <w:rPr>
          <w:bCs/>
        </w:rPr>
        <w:t xml:space="preserve"> defines if you want it to be displayed in the app (true) or ignored (false). </w:t>
      </w:r>
    </w:p>
    <w:p w14:paraId="4F396EE5" w14:textId="64765528" w:rsidR="0058744D" w:rsidRDefault="0058744D" w:rsidP="001977EE">
      <w:pPr>
        <w:jc w:val="both"/>
        <w:rPr>
          <w:bCs/>
        </w:rPr>
      </w:pPr>
      <w:r>
        <w:rPr>
          <w:bCs/>
        </w:rPr>
        <w:t xml:space="preserve">For Cases, Death, and Attack Rate, you set them to </w:t>
      </w:r>
      <w:r w:rsidRPr="0058744D">
        <w:rPr>
          <w:rFonts w:ascii="Courier New" w:hAnsi="Courier New" w:cs="Courier New"/>
          <w:highlight w:val="lightGray"/>
        </w:rPr>
        <w:t>true</w:t>
      </w:r>
      <w:r>
        <w:rPr>
          <w:bCs/>
        </w:rPr>
        <w:t>, you need to make sure you have the corresponding column in the dataset. However, the app is able to calculate the Lethality by itself, as long as you have the Cases and Deaths columns.</w:t>
      </w:r>
    </w:p>
    <w:p w14:paraId="2AADD133" w14:textId="6C04DAC3" w:rsidR="00021BF2" w:rsidRPr="00021BF2" w:rsidRDefault="00BC569C" w:rsidP="00021BF2">
      <w:pPr>
        <w:pStyle w:val="ListParagraph"/>
        <w:numPr>
          <w:ilvl w:val="0"/>
          <w:numId w:val="17"/>
        </w:numPr>
        <w:jc w:val="both"/>
        <w:rPr>
          <w:b/>
        </w:rPr>
      </w:pPr>
      <w:r>
        <w:rPr>
          <w:noProof/>
          <w:lang w:val="fr-FR"/>
        </w:rPr>
        <w:lastRenderedPageBreak/>
        <w:drawing>
          <wp:anchor distT="0" distB="0" distL="114300" distR="114300" simplePos="0" relativeHeight="251658247" behindDoc="0" locked="0" layoutInCell="1" allowOverlap="1" wp14:anchorId="0A0839CE" wp14:editId="72283776">
            <wp:simplePos x="0" y="0"/>
            <wp:positionH relativeFrom="column">
              <wp:posOffset>5190490</wp:posOffset>
            </wp:positionH>
            <wp:positionV relativeFrom="paragraph">
              <wp:posOffset>292735</wp:posOffset>
            </wp:positionV>
            <wp:extent cx="1130300" cy="120967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30300" cy="1209675"/>
                    </a:xfrm>
                    <a:prstGeom prst="rect">
                      <a:avLst/>
                    </a:prstGeom>
                  </pic:spPr>
                </pic:pic>
              </a:graphicData>
            </a:graphic>
            <wp14:sizeRelH relativeFrom="margin">
              <wp14:pctWidth>0</wp14:pctWidth>
            </wp14:sizeRelH>
            <wp14:sizeRelV relativeFrom="margin">
              <wp14:pctHeight>0</wp14:pctHeight>
            </wp14:sizeRelV>
          </wp:anchor>
        </w:drawing>
      </w:r>
      <w:r w:rsidR="00021BF2" w:rsidRPr="00021BF2">
        <w:rPr>
          <w:b/>
        </w:rPr>
        <w:t>Multiplier</w:t>
      </w:r>
    </w:p>
    <w:p w14:paraId="51577B3F" w14:textId="13818CD7" w:rsidR="00D121FA" w:rsidRDefault="0058744D" w:rsidP="001977EE">
      <w:pPr>
        <w:jc w:val="both"/>
        <w:rPr>
          <w:bCs/>
        </w:rPr>
      </w:pPr>
      <w:r>
        <w:rPr>
          <w:bCs/>
        </w:rPr>
        <w:t>The Attack Rate and the Lethality have a value called Multiplier</w:t>
      </w:r>
      <w:r w:rsidR="00021BF2">
        <w:rPr>
          <w:bCs/>
        </w:rPr>
        <w:t xml:space="preserve"> (in the example, this value is 100)</w:t>
      </w:r>
      <w:r>
        <w:rPr>
          <w:bCs/>
        </w:rPr>
        <w:t xml:space="preserve">. </w:t>
      </w:r>
    </w:p>
    <w:p w14:paraId="40A3C41D" w14:textId="58587103" w:rsidR="0058744D" w:rsidRDefault="00D121FA" w:rsidP="00D121FA">
      <w:pPr>
        <w:pStyle w:val="ListParagraph"/>
        <w:numPr>
          <w:ilvl w:val="0"/>
          <w:numId w:val="17"/>
        </w:numPr>
        <w:jc w:val="both"/>
        <w:rPr>
          <w:bCs/>
        </w:rPr>
      </w:pPr>
      <w:r>
        <w:rPr>
          <w:bCs/>
        </w:rPr>
        <w:t xml:space="preserve">For the attack rate, this informs the Epimap about the </w:t>
      </w:r>
      <w:r w:rsidRPr="00D121FA">
        <w:rPr>
          <w:bCs/>
        </w:rPr>
        <w:t xml:space="preserve">population </w:t>
      </w:r>
      <w:r>
        <w:rPr>
          <w:bCs/>
        </w:rPr>
        <w:t>multiplier you have</w:t>
      </w:r>
      <w:r w:rsidRPr="00D121FA">
        <w:rPr>
          <w:bCs/>
        </w:rPr>
        <w:t xml:space="preserve"> used in the calculation</w:t>
      </w:r>
      <w:r>
        <w:rPr>
          <w:bCs/>
        </w:rPr>
        <w:t xml:space="preserve"> of the Attack Rate. Consult your Epidemiologist to know what was the multiplier (1000; 10000; 100000</w:t>
      </w:r>
      <w:proofErr w:type="gramStart"/>
      <w:r>
        <w:rPr>
          <w:bCs/>
        </w:rPr>
        <w:t>…..</w:t>
      </w:r>
      <w:proofErr w:type="gramEnd"/>
      <w:r>
        <w:rPr>
          <w:bCs/>
        </w:rPr>
        <w:t xml:space="preserve"> </w:t>
      </w:r>
      <w:proofErr w:type="spellStart"/>
      <w:r>
        <w:rPr>
          <w:bCs/>
        </w:rPr>
        <w:t>etc</w:t>
      </w:r>
      <w:proofErr w:type="spellEnd"/>
      <w:r>
        <w:rPr>
          <w:bCs/>
        </w:rPr>
        <w:t>).</w:t>
      </w:r>
    </w:p>
    <w:p w14:paraId="04D86E78" w14:textId="71913A88" w:rsidR="001977EE" w:rsidRPr="00D121FA" w:rsidRDefault="00D121FA" w:rsidP="00CA09F4">
      <w:pPr>
        <w:pStyle w:val="ListParagraph"/>
        <w:numPr>
          <w:ilvl w:val="0"/>
          <w:numId w:val="17"/>
        </w:numPr>
        <w:jc w:val="both"/>
        <w:rPr>
          <w:bCs/>
        </w:rPr>
      </w:pPr>
      <w:r>
        <w:rPr>
          <w:bCs/>
        </w:rPr>
        <w:t>For the Lethality, this will inform the Epimap about what multiplier it needs to apply. If you want a single ratio (Death/Cases), simply use the value 1.</w:t>
      </w:r>
    </w:p>
    <w:p w14:paraId="7912BA87" w14:textId="61FAF8C2" w:rsidR="001977EE" w:rsidRDefault="00D121FA" w:rsidP="00CA09F4">
      <w:pPr>
        <w:jc w:val="both"/>
        <w:rPr>
          <w:bCs/>
        </w:rPr>
      </w:pPr>
      <w:r>
        <w:rPr>
          <w:bCs/>
        </w:rPr>
        <w:t>The multiplier will appear in the Epimap, in the popups on the map, and in the menus/legends.</w:t>
      </w:r>
    </w:p>
    <w:p w14:paraId="1BE1A15B" w14:textId="5B69441A" w:rsidR="00D121FA" w:rsidRPr="00021BF2" w:rsidRDefault="00021BF2" w:rsidP="00021BF2">
      <w:pPr>
        <w:pStyle w:val="ListParagraph"/>
        <w:numPr>
          <w:ilvl w:val="0"/>
          <w:numId w:val="17"/>
        </w:numPr>
        <w:jc w:val="both"/>
        <w:rPr>
          <w:b/>
        </w:rPr>
      </w:pPr>
      <w:r w:rsidRPr="00021BF2">
        <w:rPr>
          <w:b/>
        </w:rPr>
        <w:t>Threshold</w:t>
      </w:r>
      <w:r>
        <w:rPr>
          <w:b/>
        </w:rPr>
        <w:t>s</w:t>
      </w:r>
      <w:r w:rsidR="00D121FA" w:rsidRPr="00021BF2">
        <w:rPr>
          <w:b/>
        </w:rPr>
        <w:t xml:space="preserve"> and Color Codes </w:t>
      </w:r>
    </w:p>
    <w:p w14:paraId="62C6E986" w14:textId="4B4953C2" w:rsidR="00D121FA" w:rsidRDefault="00D121FA" w:rsidP="00CA09F4">
      <w:pPr>
        <w:jc w:val="both"/>
        <w:rPr>
          <w:bCs/>
        </w:rPr>
      </w:pPr>
      <w:r>
        <w:rPr>
          <w:noProof/>
        </w:rPr>
        <w:drawing>
          <wp:inline distT="0" distB="0" distL="0" distR="0" wp14:anchorId="20F54565" wp14:editId="3AABE0D7">
            <wp:extent cx="4622800" cy="1629316"/>
            <wp:effectExtent l="0" t="0" r="6350" b="9525"/>
            <wp:docPr id="70736720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58">
                      <a:extLst>
                        <a:ext uri="{28A0092B-C50C-407E-A947-70E740481C1C}">
                          <a14:useLocalDpi xmlns:a14="http://schemas.microsoft.com/office/drawing/2010/main" val="0"/>
                        </a:ext>
                      </a:extLst>
                    </a:blip>
                    <a:stretch>
                      <a:fillRect/>
                    </a:stretch>
                  </pic:blipFill>
                  <pic:spPr>
                    <a:xfrm>
                      <a:off x="0" y="0"/>
                      <a:ext cx="4622800" cy="1629316"/>
                    </a:xfrm>
                    <a:prstGeom prst="rect">
                      <a:avLst/>
                    </a:prstGeom>
                  </pic:spPr>
                </pic:pic>
              </a:graphicData>
            </a:graphic>
          </wp:inline>
        </w:drawing>
      </w:r>
    </w:p>
    <w:p w14:paraId="571F0C0C" w14:textId="23F7BE12" w:rsidR="00D121FA" w:rsidRPr="00021BF2" w:rsidRDefault="00D121FA" w:rsidP="00CA09F4">
      <w:pPr>
        <w:jc w:val="both"/>
        <w:rPr>
          <w:bCs/>
          <w:i/>
          <w:iCs/>
        </w:rPr>
      </w:pPr>
      <w:r w:rsidRPr="00021BF2">
        <w:rPr>
          <w:bCs/>
          <w:i/>
          <w:iCs/>
        </w:rPr>
        <w:t>Note</w:t>
      </w:r>
      <w:r w:rsidR="00021BF2">
        <w:rPr>
          <w:bCs/>
          <w:i/>
          <w:iCs/>
        </w:rPr>
        <w:t>:</w:t>
      </w:r>
      <w:r w:rsidRPr="00021BF2">
        <w:rPr>
          <w:bCs/>
          <w:i/>
          <w:iCs/>
        </w:rPr>
        <w:t xml:space="preserve"> The final user will still be able to modify </w:t>
      </w:r>
      <w:r w:rsidR="00021BF2" w:rsidRPr="00021BF2">
        <w:rPr>
          <w:bCs/>
          <w:i/>
          <w:iCs/>
        </w:rPr>
        <w:t>Thresholds</w:t>
      </w:r>
      <w:r w:rsidRPr="00021BF2">
        <w:rPr>
          <w:bCs/>
          <w:i/>
          <w:iCs/>
        </w:rPr>
        <w:t xml:space="preserve"> and Colors in the Epimap using buttons and color pickers, but this will only affect his session (will not be saved when </w:t>
      </w:r>
      <w:proofErr w:type="spellStart"/>
      <w:proofErr w:type="gramStart"/>
      <w:r w:rsidRPr="00021BF2">
        <w:rPr>
          <w:bCs/>
          <w:i/>
          <w:iCs/>
        </w:rPr>
        <w:t>s.he</w:t>
      </w:r>
      <w:proofErr w:type="spellEnd"/>
      <w:proofErr w:type="gramEnd"/>
      <w:r w:rsidRPr="00021BF2">
        <w:rPr>
          <w:bCs/>
          <w:i/>
          <w:iCs/>
        </w:rPr>
        <w:t xml:space="preserve"> closes the Epimap). </w:t>
      </w:r>
      <w:r w:rsidR="00021BF2" w:rsidRPr="00021BF2">
        <w:rPr>
          <w:bCs/>
          <w:i/>
          <w:iCs/>
        </w:rPr>
        <w:t>By modifying these values, you are defining the standard colors/threshold, used every</w:t>
      </w:r>
      <w:r w:rsidR="00021BF2">
        <w:rPr>
          <w:bCs/>
          <w:i/>
          <w:iCs/>
        </w:rPr>
        <w:t xml:space="preserve"> </w:t>
      </w:r>
      <w:r w:rsidR="00021BF2" w:rsidRPr="00021BF2">
        <w:rPr>
          <w:bCs/>
          <w:i/>
          <w:iCs/>
        </w:rPr>
        <w:t>time a user opens the Epimap.</w:t>
      </w:r>
    </w:p>
    <w:p w14:paraId="4E2F6589" w14:textId="14DC7589" w:rsidR="00FC4D25" w:rsidRDefault="00021BF2" w:rsidP="00BB7812">
      <w:pPr>
        <w:jc w:val="both"/>
        <w:rPr>
          <w:bCs/>
        </w:rPr>
      </w:pPr>
      <w:r w:rsidRPr="00021BF2">
        <w:rPr>
          <w:b/>
        </w:rPr>
        <w:t>To add another disease:</w:t>
      </w:r>
      <w:r w:rsidR="00BB7812">
        <w:rPr>
          <w:b/>
        </w:rPr>
        <w:t xml:space="preserve"> </w:t>
      </w:r>
      <w:r w:rsidRPr="00BB7812">
        <w:rPr>
          <w:bCs/>
        </w:rPr>
        <w:t xml:space="preserve">you simply have to duplicate the entire bloc, including the first and final separators </w:t>
      </w:r>
      <w:proofErr w:type="gramStart"/>
      <w:r w:rsidRPr="00BB7812">
        <w:rPr>
          <w:bCs/>
          <w:highlight w:val="lightGray"/>
        </w:rPr>
        <w:t>{</w:t>
      </w:r>
      <w:r w:rsidRPr="00BB7812">
        <w:rPr>
          <w:bCs/>
        </w:rPr>
        <w:t xml:space="preserve"> and</w:t>
      </w:r>
      <w:proofErr w:type="gramEnd"/>
      <w:r w:rsidRPr="00BB7812">
        <w:rPr>
          <w:bCs/>
        </w:rPr>
        <w:t xml:space="preserve"> </w:t>
      </w:r>
      <w:r w:rsidRPr="00BB7812">
        <w:rPr>
          <w:bCs/>
          <w:highlight w:val="lightGray"/>
        </w:rPr>
        <w:t>},</w:t>
      </w:r>
      <w:r w:rsidRPr="00BB7812">
        <w:rPr>
          <w:bCs/>
        </w:rPr>
        <w:t xml:space="preserve"> </w:t>
      </w:r>
      <w:r w:rsidR="00BB7812">
        <w:rPr>
          <w:bCs/>
        </w:rPr>
        <w:t>for example, i</w:t>
      </w:r>
      <w:r w:rsidRPr="00021BF2">
        <w:rPr>
          <w:bCs/>
        </w:rPr>
        <w:t xml:space="preserve">n the example code given with the initial Epimap, you can observe another disease being added </w:t>
      </w:r>
      <w:r>
        <w:rPr>
          <w:bCs/>
        </w:rPr>
        <w:t>(meningitis)</w:t>
      </w:r>
      <w:r w:rsidR="00BB7812">
        <w:rPr>
          <w:bCs/>
        </w:rPr>
        <w:t>.</w:t>
      </w:r>
    </w:p>
    <w:p w14:paraId="32CA98F4" w14:textId="18E7918A" w:rsidR="00FC4D25" w:rsidRDefault="00FC4D25" w:rsidP="00FC4D25">
      <w:pPr>
        <w:pStyle w:val="ListParagraph"/>
        <w:numPr>
          <w:ilvl w:val="0"/>
          <w:numId w:val="22"/>
        </w:numPr>
        <w:jc w:val="both"/>
        <w:rPr>
          <w:b/>
        </w:rPr>
      </w:pPr>
      <w:r>
        <w:rPr>
          <w:b/>
        </w:rPr>
        <w:t>Map configuration</w:t>
      </w:r>
    </w:p>
    <w:p w14:paraId="06C713DC" w14:textId="538A0E46" w:rsidR="00FC4D25" w:rsidRDefault="00CC71E8" w:rsidP="00FC4D25">
      <w:pPr>
        <w:jc w:val="both"/>
      </w:pPr>
      <w:r>
        <w:t>You can set circles size/color/contour for</w:t>
      </w:r>
      <w:r w:rsidRPr="00CC71E8">
        <w:t xml:space="preserve"> </w:t>
      </w:r>
      <w:r>
        <w:t>Cases and Deaths and the color for polygons without data:</w:t>
      </w:r>
    </w:p>
    <w:p w14:paraId="725284B8" w14:textId="57BA31B2" w:rsidR="00CC71E8" w:rsidRPr="00CC71E8" w:rsidRDefault="00865250" w:rsidP="00CC71E8">
      <w:pPr>
        <w:jc w:val="center"/>
      </w:pPr>
      <w:r>
        <w:rPr>
          <w:noProof/>
        </w:rPr>
        <w:drawing>
          <wp:inline distT="0" distB="0" distL="0" distR="0" wp14:anchorId="4AD42E27" wp14:editId="2F39E1EE">
            <wp:extent cx="5676902" cy="2476500"/>
            <wp:effectExtent l="0" t="0" r="0" b="0"/>
            <wp:docPr id="14183352" name="Picture 14183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676902" cy="2476500"/>
                    </a:xfrm>
                    <a:prstGeom prst="rect">
                      <a:avLst/>
                    </a:prstGeom>
                  </pic:spPr>
                </pic:pic>
              </a:graphicData>
            </a:graphic>
          </wp:inline>
        </w:drawing>
      </w:r>
    </w:p>
    <w:p w14:paraId="266A2B96" w14:textId="27B84AE2" w:rsidR="00FC4D25" w:rsidRDefault="00CC71E8" w:rsidP="00CC71E8">
      <w:pPr>
        <w:jc w:val="both"/>
        <w:rPr>
          <w:bCs/>
          <w:i/>
          <w:iCs/>
        </w:rPr>
      </w:pPr>
      <w:r w:rsidRPr="00021BF2">
        <w:rPr>
          <w:bCs/>
          <w:i/>
          <w:iCs/>
        </w:rPr>
        <w:lastRenderedPageBreak/>
        <w:t>Note</w:t>
      </w:r>
      <w:r>
        <w:rPr>
          <w:bCs/>
          <w:i/>
          <w:iCs/>
        </w:rPr>
        <w:t>:</w:t>
      </w:r>
      <w:r w:rsidRPr="00021BF2">
        <w:rPr>
          <w:bCs/>
          <w:i/>
          <w:iCs/>
        </w:rPr>
        <w:t xml:space="preserve"> The final user will still be able to modify </w:t>
      </w:r>
      <w:r>
        <w:rPr>
          <w:bCs/>
          <w:i/>
          <w:iCs/>
        </w:rPr>
        <w:t>Sizes</w:t>
      </w:r>
      <w:r w:rsidRPr="00021BF2">
        <w:rPr>
          <w:bCs/>
          <w:i/>
          <w:iCs/>
        </w:rPr>
        <w:t xml:space="preserve"> and Colors in the Epimap using buttons and color pickers, but this will only affect his session (will not be saved when </w:t>
      </w:r>
      <w:proofErr w:type="gramStart"/>
      <w:r w:rsidRPr="00021BF2">
        <w:rPr>
          <w:bCs/>
          <w:i/>
          <w:iCs/>
        </w:rPr>
        <w:t>s.he</w:t>
      </w:r>
      <w:proofErr w:type="gramEnd"/>
      <w:r w:rsidRPr="00021BF2">
        <w:rPr>
          <w:bCs/>
          <w:i/>
          <w:iCs/>
        </w:rPr>
        <w:t xml:space="preserve"> closes the Epimap). By modifying these values, you are defining the standard colors/</w:t>
      </w:r>
      <w:r>
        <w:rPr>
          <w:bCs/>
          <w:i/>
          <w:iCs/>
        </w:rPr>
        <w:t>size</w:t>
      </w:r>
      <w:r w:rsidRPr="00021BF2">
        <w:rPr>
          <w:bCs/>
          <w:i/>
          <w:iCs/>
        </w:rPr>
        <w:t>, used every</w:t>
      </w:r>
      <w:r>
        <w:rPr>
          <w:bCs/>
          <w:i/>
          <w:iCs/>
        </w:rPr>
        <w:t xml:space="preserve"> </w:t>
      </w:r>
      <w:r w:rsidRPr="00021BF2">
        <w:rPr>
          <w:bCs/>
          <w:i/>
          <w:iCs/>
        </w:rPr>
        <w:t>time a user opens the Epimap.</w:t>
      </w:r>
    </w:p>
    <w:p w14:paraId="46512877" w14:textId="72C6637F" w:rsidR="008875AF" w:rsidRDefault="008875AF" w:rsidP="008875AF">
      <w:pPr>
        <w:pStyle w:val="ListParagraph"/>
        <w:numPr>
          <w:ilvl w:val="0"/>
          <w:numId w:val="22"/>
        </w:numPr>
        <w:jc w:val="both"/>
        <w:rPr>
          <w:b/>
        </w:rPr>
      </w:pPr>
      <w:r>
        <w:rPr>
          <w:b/>
        </w:rPr>
        <w:t>Epimap initializ</w:t>
      </w:r>
      <w:r w:rsidRPr="008875AF">
        <w:rPr>
          <w:b/>
        </w:rPr>
        <w:t>ation</w:t>
      </w:r>
      <w:r>
        <w:rPr>
          <w:b/>
        </w:rPr>
        <w:t>:</w:t>
      </w:r>
    </w:p>
    <w:p w14:paraId="1EEF4E97" w14:textId="6729B840" w:rsidR="00BB7812" w:rsidRPr="00BB7812" w:rsidRDefault="00BB7812" w:rsidP="00BB7812">
      <w:pPr>
        <w:jc w:val="both"/>
        <w:rPr>
          <w:b/>
        </w:rPr>
      </w:pPr>
      <w:r w:rsidRPr="00BB7812">
        <w:drawing>
          <wp:inline distT="0" distB="0" distL="0" distR="0" wp14:anchorId="468E6616" wp14:editId="556BCF5A">
            <wp:extent cx="6188710" cy="9398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939800"/>
                    </a:xfrm>
                    <a:prstGeom prst="rect">
                      <a:avLst/>
                    </a:prstGeom>
                  </pic:spPr>
                </pic:pic>
              </a:graphicData>
            </a:graphic>
          </wp:inline>
        </w:drawing>
      </w:r>
    </w:p>
    <w:p w14:paraId="1175816C" w14:textId="0156C1AD" w:rsidR="008875AF" w:rsidRDefault="008875AF" w:rsidP="00CC71E8">
      <w:pPr>
        <w:jc w:val="both"/>
        <w:rPr>
          <w:bCs/>
          <w:iCs/>
        </w:rPr>
      </w:pPr>
      <w:r>
        <w:rPr>
          <w:bCs/>
          <w:iCs/>
        </w:rPr>
        <w:t xml:space="preserve">The Epimap initialisation configuration is </w:t>
      </w:r>
      <w:r w:rsidRPr="005E15BA">
        <w:rPr>
          <w:b/>
          <w:bCs/>
          <w:iCs/>
        </w:rPr>
        <w:t>mandatory</w:t>
      </w:r>
      <w:r>
        <w:rPr>
          <w:bCs/>
          <w:iCs/>
        </w:rPr>
        <w:t>, it will define the default value for the dropdown menus (geographic level, disease and time unit), the indicator</w:t>
      </w:r>
      <w:r w:rsidR="005E15BA">
        <w:rPr>
          <w:bCs/>
          <w:iCs/>
        </w:rPr>
        <w:t xml:space="preserve"> will be set automatically.</w:t>
      </w:r>
    </w:p>
    <w:p w14:paraId="777E6F64" w14:textId="67798D42" w:rsidR="005E15BA" w:rsidRDefault="005E15BA" w:rsidP="005E15BA">
      <w:pPr>
        <w:pStyle w:val="ListParagraph"/>
        <w:numPr>
          <w:ilvl w:val="0"/>
          <w:numId w:val="22"/>
        </w:numPr>
        <w:jc w:val="both"/>
        <w:rPr>
          <w:b/>
        </w:rPr>
      </w:pPr>
      <w:r>
        <w:rPr>
          <w:b/>
        </w:rPr>
        <w:t>Information box:</w:t>
      </w:r>
    </w:p>
    <w:p w14:paraId="7DBC9DF6" w14:textId="38C4E68E" w:rsidR="00BB7812" w:rsidRPr="00BB7812" w:rsidRDefault="00BB7812" w:rsidP="00BB7812">
      <w:pPr>
        <w:jc w:val="both"/>
        <w:rPr>
          <w:b/>
        </w:rPr>
      </w:pPr>
      <w:r w:rsidRPr="00BB7812">
        <w:rPr>
          <w:b/>
        </w:rPr>
        <w:drawing>
          <wp:inline distT="0" distB="0" distL="0" distR="0" wp14:anchorId="74CDB976" wp14:editId="12261D22">
            <wp:extent cx="6188710" cy="9969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996950"/>
                    </a:xfrm>
                    <a:prstGeom prst="rect">
                      <a:avLst/>
                    </a:prstGeom>
                  </pic:spPr>
                </pic:pic>
              </a:graphicData>
            </a:graphic>
          </wp:inline>
        </w:drawing>
      </w:r>
    </w:p>
    <w:p w14:paraId="5363E472" w14:textId="251CFCD9" w:rsidR="005E15BA" w:rsidRDefault="005E15BA" w:rsidP="00CC71E8">
      <w:pPr>
        <w:jc w:val="both"/>
        <w:rPr>
          <w:bCs/>
          <w:iCs/>
        </w:rPr>
      </w:pPr>
      <w:r>
        <w:rPr>
          <w:bCs/>
          <w:iCs/>
        </w:rPr>
        <w:t xml:space="preserve">You can set the informations box content </w:t>
      </w:r>
      <w:r w:rsidR="00EB3F3F" w:rsidRPr="00EB3F3F">
        <w:rPr>
          <w:bCs/>
          <w:iCs/>
        </w:rPr>
        <w:t>and if it will be visible when the application is opened</w:t>
      </w:r>
      <w:r w:rsidR="00EB3F3F">
        <w:rPr>
          <w:bCs/>
          <w:iCs/>
        </w:rPr>
        <w:t xml:space="preserve">. Set “open_by_default” parameter to true if you want the box to be visible. If setted to false, the box will only appear when user will click on the information button. The text content of the box accepts both simple text and HTML code (if you don’t know how to generate HTML code, you can use </w:t>
      </w:r>
      <w:hyperlink r:id="rId62" w:history="1">
        <w:r w:rsidR="00EB3F3F" w:rsidRPr="00EB3F3F">
          <w:rPr>
            <w:rStyle w:val="Hyperlink"/>
            <w:bCs/>
            <w:iCs/>
          </w:rPr>
          <w:t>this tool</w:t>
        </w:r>
      </w:hyperlink>
      <w:r w:rsidR="00EB3F3F">
        <w:rPr>
          <w:bCs/>
          <w:iCs/>
        </w:rPr>
        <w:t>).</w:t>
      </w:r>
    </w:p>
    <w:p w14:paraId="02AC0E97" w14:textId="384E1E98" w:rsidR="00BB7812" w:rsidRPr="00BB7812" w:rsidRDefault="00BB7812" w:rsidP="00BB7812">
      <w:pPr>
        <w:pStyle w:val="ListParagraph"/>
        <w:numPr>
          <w:ilvl w:val="0"/>
          <w:numId w:val="16"/>
        </w:numPr>
        <w:jc w:val="both"/>
        <w:rPr>
          <w:bCs/>
          <w:iCs/>
        </w:rPr>
      </w:pPr>
      <w:r w:rsidRPr="00BB7812">
        <w:rPr>
          <w:bCs/>
          <w:iCs/>
        </w:rPr>
        <w:t xml:space="preserve">See </w:t>
      </w:r>
      <w:r>
        <w:rPr>
          <w:bCs/>
          <w:iCs/>
        </w:rPr>
        <w:t xml:space="preserve">how the </w:t>
      </w:r>
      <w:proofErr w:type="spellStart"/>
      <w:r>
        <w:rPr>
          <w:bCs/>
          <w:iCs/>
        </w:rPr>
        <w:t>infobox</w:t>
      </w:r>
      <w:proofErr w:type="spellEnd"/>
      <w:r>
        <w:rPr>
          <w:bCs/>
          <w:iCs/>
        </w:rPr>
        <w:t xml:space="preserve"> looks like in the </w:t>
      </w:r>
      <w:proofErr w:type="spellStart"/>
      <w:r>
        <w:rPr>
          <w:bCs/>
          <w:iCs/>
        </w:rPr>
        <w:t>Geoapp</w:t>
      </w:r>
      <w:proofErr w:type="spellEnd"/>
      <w:r>
        <w:rPr>
          <w:bCs/>
          <w:iCs/>
        </w:rPr>
        <w:t xml:space="preserve">: </w:t>
      </w:r>
      <w:r w:rsidRPr="00BB7812">
        <w:rPr>
          <w:bCs/>
          <w:iCs/>
          <w:color w:val="C00000"/>
          <w:u w:val="single"/>
        </w:rPr>
        <w:fldChar w:fldCharType="begin"/>
      </w:r>
      <w:r w:rsidRPr="00BB7812">
        <w:rPr>
          <w:bCs/>
          <w:iCs/>
          <w:color w:val="C00000"/>
          <w:u w:val="single"/>
        </w:rPr>
        <w:instrText xml:space="preserve"> REF _Ref33624572 \h </w:instrText>
      </w:r>
      <w:r w:rsidRPr="00BB7812">
        <w:rPr>
          <w:bCs/>
          <w:iCs/>
          <w:color w:val="C00000"/>
          <w:u w:val="single"/>
        </w:rPr>
      </w:r>
      <w:r w:rsidRPr="00BB7812">
        <w:rPr>
          <w:bCs/>
          <w:iCs/>
          <w:color w:val="C00000"/>
          <w:u w:val="single"/>
        </w:rPr>
        <w:fldChar w:fldCharType="separate"/>
      </w:r>
      <w:proofErr w:type="spellStart"/>
      <w:r w:rsidRPr="00BB7812">
        <w:rPr>
          <w:color w:val="C00000"/>
          <w:u w:val="single"/>
        </w:rPr>
        <w:t>InfoBox</w:t>
      </w:r>
      <w:proofErr w:type="spellEnd"/>
      <w:r w:rsidRPr="00BB7812">
        <w:rPr>
          <w:bCs/>
          <w:iCs/>
          <w:color w:val="C00000"/>
          <w:u w:val="single"/>
        </w:rPr>
        <w:fldChar w:fldCharType="end"/>
      </w:r>
    </w:p>
    <w:p w14:paraId="00DB84BC" w14:textId="007FC8FD" w:rsidR="00BB7812" w:rsidRDefault="00BB7812">
      <w:pPr>
        <w:rPr>
          <w:bCs/>
        </w:rPr>
      </w:pPr>
      <w:r>
        <w:rPr>
          <w:bCs/>
        </w:rPr>
        <w:br w:type="page"/>
      </w:r>
    </w:p>
    <w:p w14:paraId="629E73B4" w14:textId="54B913B7" w:rsidR="00DD0EF1" w:rsidRDefault="00DD0EF1" w:rsidP="00504321">
      <w:pPr>
        <w:pStyle w:val="Heading1"/>
      </w:pPr>
      <w:bookmarkStart w:id="25" w:name="_Toc33624800"/>
      <w:r>
        <w:lastRenderedPageBreak/>
        <w:t xml:space="preserve">Advanced </w:t>
      </w:r>
      <w:r w:rsidR="00546BE7">
        <w:t>U</w:t>
      </w:r>
      <w:r>
        <w:t>se</w:t>
      </w:r>
      <w:r w:rsidR="00546BE7">
        <w:t xml:space="preserve"> – Setup and customization of an Epimap</w:t>
      </w:r>
      <w:bookmarkEnd w:id="25"/>
    </w:p>
    <w:p w14:paraId="3AC156ED" w14:textId="7D399839" w:rsidR="00546BE7" w:rsidRDefault="00546BE7" w:rsidP="00546BE7">
      <w:pPr>
        <w:jc w:val="both"/>
      </w:pPr>
      <w:r>
        <w:t>The Epimap v2 is a Standalone Geoapp of the GIS-Unit. Standalone is a technical term used to highlight the fact that it is highly focused on offline use and independent update. Standalone apps are different from online Geoapps available in the MapCentre.</w:t>
      </w:r>
    </w:p>
    <w:p w14:paraId="6744A432" w14:textId="77777777" w:rsidR="00BC569C" w:rsidRDefault="00546BE7" w:rsidP="00546BE7">
      <w:r>
        <w:t xml:space="preserve">Standalone Apps are divided into 2 components: </w:t>
      </w:r>
    </w:p>
    <w:p w14:paraId="72E81A09" w14:textId="77777777" w:rsidR="00843424" w:rsidRPr="00843424" w:rsidRDefault="00546BE7" w:rsidP="00843424">
      <w:pPr>
        <w:pStyle w:val="ListParagraph"/>
        <w:numPr>
          <w:ilvl w:val="0"/>
          <w:numId w:val="11"/>
        </w:numPr>
      </w:pPr>
      <w:r w:rsidRPr="00843424">
        <w:t xml:space="preserve">The application itself, </w:t>
      </w:r>
      <w:r w:rsidR="00843424" w:rsidRPr="00843424">
        <w:t>composed of the index.html files and the associated JS and CSS files.</w:t>
      </w:r>
    </w:p>
    <w:p w14:paraId="27A693BE" w14:textId="10A05BA2" w:rsidR="00843424" w:rsidRPr="00843424" w:rsidRDefault="00843424" w:rsidP="00843424">
      <w:pPr>
        <w:pStyle w:val="ListParagraph"/>
        <w:numPr>
          <w:ilvl w:val="0"/>
          <w:numId w:val="11"/>
        </w:numPr>
      </w:pPr>
      <w:r w:rsidRPr="00843424">
        <w:t>The application container " MSF-GeoApp-Container " in which the files of the application must be placed (see in the doc of the container where to place the files).</w:t>
      </w:r>
    </w:p>
    <w:p w14:paraId="4AED877E" w14:textId="712C6459" w:rsidR="00843424" w:rsidRPr="00843424" w:rsidRDefault="00843424" w:rsidP="00843424">
      <w:r w:rsidRPr="00843424">
        <w:t xml:space="preserve">Epimap </w:t>
      </w:r>
      <w:proofErr w:type="gramStart"/>
      <w:r w:rsidRPr="00843424">
        <w:t>initialization :</w:t>
      </w:r>
      <w:proofErr w:type="gramEnd"/>
    </w:p>
    <w:p w14:paraId="336AA5E2" w14:textId="7C1DBD97" w:rsidR="00546BE7" w:rsidRDefault="00843424" w:rsidP="00843424">
      <w:pPr>
        <w:pStyle w:val="ListParagraph"/>
        <w:numPr>
          <w:ilvl w:val="0"/>
          <w:numId w:val="21"/>
        </w:numPr>
      </w:pPr>
      <w:r w:rsidRPr="00843424">
        <w:t>Download the MSF-GeoApp-Container</w:t>
      </w:r>
      <w:r>
        <w:t xml:space="preserve"> and unzip the archive on your computer if you don’t already have it</w:t>
      </w:r>
    </w:p>
    <w:p w14:paraId="1BFF3EE5" w14:textId="458FB35A" w:rsidR="00843424" w:rsidRDefault="00843424" w:rsidP="00843424">
      <w:pPr>
        <w:pStyle w:val="ListParagraph"/>
        <w:numPr>
          <w:ilvl w:val="0"/>
          <w:numId w:val="21"/>
        </w:numPr>
      </w:pPr>
      <w:r>
        <w:t>Download the Epimap demo folder and place the files in the GeoApp Container</w:t>
      </w:r>
    </w:p>
    <w:p w14:paraId="1F8F6225" w14:textId="4A624372" w:rsidR="00DD0EF1" w:rsidRDefault="00843424" w:rsidP="00843424">
      <w:pPr>
        <w:pStyle w:val="ListParagraph"/>
        <w:numPr>
          <w:ilvl w:val="0"/>
          <w:numId w:val="21"/>
        </w:numPr>
      </w:pPr>
      <w:r>
        <w:t xml:space="preserve">Open the </w:t>
      </w:r>
      <w:r w:rsidRPr="00843424">
        <w:t>MSF-GeoApp-Container</w:t>
      </w:r>
      <w:r>
        <w:t>.exe file to be sure that the demo application is working</w:t>
      </w:r>
    </w:p>
    <w:p w14:paraId="3088DE3D" w14:textId="48B39BD2" w:rsidR="00EB3F3F" w:rsidRDefault="00843424" w:rsidP="00EB3F3F">
      <w:pPr>
        <w:pStyle w:val="ListParagraph"/>
        <w:numPr>
          <w:ilvl w:val="0"/>
          <w:numId w:val="21"/>
        </w:numPr>
      </w:pPr>
      <w:r>
        <w:t>Edit your files to customize your Epimap</w:t>
      </w:r>
      <w:r w:rsidR="00EB3F3F">
        <w:t>:</w:t>
      </w:r>
    </w:p>
    <w:p w14:paraId="2D6D9B5C" w14:textId="1234DAB2" w:rsidR="00EB3F3F" w:rsidRDefault="00EB3F3F" w:rsidP="00EB3F3F">
      <w:pPr>
        <w:pStyle w:val="ListParagraph"/>
        <w:numPr>
          <w:ilvl w:val="1"/>
          <w:numId w:val="21"/>
        </w:numPr>
      </w:pPr>
      <w:r>
        <w:t>Edit the configuration.js file (see 3.3.)</w:t>
      </w:r>
    </w:p>
    <w:p w14:paraId="10B68C99" w14:textId="2C6271B7" w:rsidR="00EB3F3F" w:rsidRDefault="00D67A6E" w:rsidP="00EB3F3F">
      <w:pPr>
        <w:pStyle w:val="ListParagraph"/>
        <w:numPr>
          <w:ilvl w:val="1"/>
          <w:numId w:val="21"/>
        </w:numPr>
      </w:pPr>
      <w:r>
        <w:t>Edit the dataset.csv file (see 3.1.)</w:t>
      </w:r>
    </w:p>
    <w:p w14:paraId="57B1502C" w14:textId="03758F7F" w:rsidR="00D67A6E" w:rsidRDefault="00D67A6E" w:rsidP="00EB3F3F">
      <w:pPr>
        <w:pStyle w:val="ListParagraph"/>
        <w:numPr>
          <w:ilvl w:val="1"/>
          <w:numId w:val="21"/>
        </w:numPr>
      </w:pPr>
      <w:r>
        <w:t>Edit each geographical file according to geographic levels you had set in the configuration file (3.2.)</w:t>
      </w:r>
    </w:p>
    <w:p w14:paraId="123D0E7D" w14:textId="6E95231B" w:rsidR="00CA09F4" w:rsidRPr="00865250" w:rsidRDefault="00865250" w:rsidP="00865250">
      <w:pPr>
        <w:pStyle w:val="ListParagraph"/>
        <w:numPr>
          <w:ilvl w:val="0"/>
          <w:numId w:val="16"/>
        </w:numPr>
        <w:jc w:val="both"/>
        <w:rPr>
          <w:b/>
          <w:lang w:val="fr-FR"/>
        </w:rPr>
      </w:pPr>
      <w:r w:rsidRPr="00865250">
        <w:rPr>
          <w:b/>
          <w:lang w:val="fr-FR"/>
        </w:rPr>
        <w:t xml:space="preserve">GeoApp Container </w:t>
      </w:r>
      <w:proofErr w:type="spellStart"/>
      <w:r w:rsidRPr="00865250">
        <w:rPr>
          <w:b/>
          <w:lang w:val="fr-FR"/>
        </w:rPr>
        <w:t>complete</w:t>
      </w:r>
      <w:proofErr w:type="spellEnd"/>
      <w:r w:rsidRPr="00865250">
        <w:rPr>
          <w:b/>
          <w:lang w:val="fr-FR"/>
        </w:rPr>
        <w:t xml:space="preserve"> documentation : </w:t>
      </w:r>
      <w:hyperlink r:id="rId63" w:history="1">
        <w:r w:rsidRPr="00865250">
          <w:rPr>
            <w:rStyle w:val="Hyperlink"/>
            <w:b/>
            <w:lang w:val="fr-FR"/>
          </w:rPr>
          <w:t xml:space="preserve">available on </w:t>
        </w:r>
        <w:proofErr w:type="spellStart"/>
        <w:r w:rsidRPr="00865250">
          <w:rPr>
            <w:rStyle w:val="Hyperlink"/>
            <w:b/>
            <w:lang w:val="fr-FR"/>
          </w:rPr>
          <w:t>Sharepoint</w:t>
        </w:r>
        <w:proofErr w:type="spellEnd"/>
      </w:hyperlink>
    </w:p>
    <w:sectPr w:rsidR="00CA09F4" w:rsidRPr="00865250" w:rsidSect="00BE0DAD">
      <w:headerReference w:type="default" r:id="rId64"/>
      <w:footerReference w:type="default" r:id="rId65"/>
      <w:pgSz w:w="11906" w:h="16838"/>
      <w:pgMar w:top="1440" w:right="1080" w:bottom="1134"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D0856C" w14:textId="77777777" w:rsidR="00BB7812" w:rsidRDefault="00BB7812" w:rsidP="00D31A82">
      <w:r>
        <w:separator/>
      </w:r>
    </w:p>
  </w:endnote>
  <w:endnote w:type="continuationSeparator" w:id="0">
    <w:p w14:paraId="3E178E59" w14:textId="77777777" w:rsidR="00BB7812" w:rsidRDefault="00BB7812" w:rsidP="00D31A82">
      <w:r>
        <w:continuationSeparator/>
      </w:r>
    </w:p>
  </w:endnote>
  <w:endnote w:type="continuationNotice" w:id="1">
    <w:p w14:paraId="67B47229" w14:textId="77777777" w:rsidR="00FA64FC" w:rsidRDefault="00FA64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1613748"/>
      <w:docPartObj>
        <w:docPartGallery w:val="Page Numbers (Bottom of Page)"/>
        <w:docPartUnique/>
      </w:docPartObj>
    </w:sdtPr>
    <w:sdtContent>
      <w:p w14:paraId="10399733" w14:textId="77777777" w:rsidR="00BB7812" w:rsidRDefault="00BB7812" w:rsidP="00D31A82">
        <w:pPr>
          <w:pStyle w:val="Footer"/>
        </w:pPr>
        <w:r>
          <w:rPr>
            <w:noProof/>
            <w:lang w:val="fr-FR"/>
          </w:rPr>
          <mc:AlternateContent>
            <mc:Choice Requires="wpg">
              <w:drawing>
                <wp:anchor distT="0" distB="0" distL="114300" distR="114300" simplePos="0" relativeHeight="251658240" behindDoc="0" locked="0" layoutInCell="1" allowOverlap="1" wp14:anchorId="0C164105" wp14:editId="4CC914B6">
                  <wp:simplePos x="0" y="0"/>
                  <wp:positionH relativeFrom="page">
                    <wp:align>center</wp:align>
                  </wp:positionH>
                  <wp:positionV relativeFrom="bottomMargin">
                    <wp:align>center</wp:align>
                  </wp:positionV>
                  <wp:extent cx="7753350" cy="190500"/>
                  <wp:effectExtent l="9525" t="9525" r="9525" b="0"/>
                  <wp:wrapNone/>
                  <wp:docPr id="47" name="Groupe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48"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2C7749" w14:textId="015BA7D6" w:rsidR="00BB7812" w:rsidRDefault="00BB7812" w:rsidP="00D31A82">
                                <w:r>
                                  <w:fldChar w:fldCharType="begin"/>
                                </w:r>
                                <w:r>
                                  <w:instrText>PAGE    \* MERGEFORMAT</w:instrText>
                                </w:r>
                                <w:r>
                                  <w:fldChar w:fldCharType="separate"/>
                                </w:r>
                                <w:r w:rsidRPr="0038285E">
                                  <w:rPr>
                                    <w:noProof/>
                                    <w:color w:val="8C8C8C" w:themeColor="background1" w:themeShade="8C"/>
                                  </w:rPr>
                                  <w:t>15</w:t>
                                </w:r>
                                <w:r>
                                  <w:rPr>
                                    <w:color w:val="8C8C8C" w:themeColor="background1" w:themeShade="8C"/>
                                  </w:rPr>
                                  <w:fldChar w:fldCharType="end"/>
                                </w:r>
                              </w:p>
                            </w:txbxContent>
                          </wps:txbx>
                          <wps:bodyPr rot="0" vert="horz" wrap="square" lIns="0" tIns="0" rIns="0" bIns="0" anchor="t" anchorCtr="0" upright="1">
                            <a:noAutofit/>
                          </wps:bodyPr>
                        </wps:wsp>
                        <wpg:grpSp>
                          <wpg:cNvPr id="49" name="Group 31"/>
                          <wpg:cNvGrpSpPr>
                            <a:grpSpLocks/>
                          </wpg:cNvGrpSpPr>
                          <wpg:grpSpPr bwMode="auto">
                            <a:xfrm flipH="1">
                              <a:off x="0" y="14970"/>
                              <a:ext cx="12255" cy="230"/>
                              <a:chOff x="-8" y="14978"/>
                              <a:chExt cx="12255" cy="230"/>
                            </a:xfrm>
                          </wpg:grpSpPr>
                          <wps:wsp>
                            <wps:cNvPr id="50"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1"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0C164105" id="Groupe 47" o:spid="_x0000_s1026" style="position:absolute;margin-left:0;margin-top:0;width:610.5pt;height:15pt;z-index:251658240;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">
                  <v:shapetype id="_x0000_t202" coordsize="21600,21600" o:spt="202" path="m,l,21600r21600,l21600,xe">
                    <v:stroke joinstyle="miter"/>
                    <v:path gradientshapeok="t" o:connecttype="rect"/>
                  </v:shapetype>
                  <v:shape id="Text Box 25" o:spid="_x0000_s1027"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592C7749" w14:textId="015BA7D6" w:rsidR="00BB7812" w:rsidRDefault="00BB7812" w:rsidP="00D31A82">
                          <w:r>
                            <w:fldChar w:fldCharType="begin"/>
                          </w:r>
                          <w:r>
                            <w:instrText>PAGE    \* MERGEFORMAT</w:instrText>
                          </w:r>
                          <w:r>
                            <w:fldChar w:fldCharType="separate"/>
                          </w:r>
                          <w:r w:rsidRPr="0038285E">
                            <w:rPr>
                              <w:noProof/>
                              <w:color w:val="8C8C8C" w:themeColor="background1" w:themeShade="8C"/>
                            </w:rPr>
                            <w:t>15</w:t>
                          </w:r>
                          <w:r>
                            <w:rPr>
                              <w:color w:val="8C8C8C" w:themeColor="background1" w:themeShade="8C"/>
                            </w:rPr>
                            <w:fldChar w:fldCharType="end"/>
                          </w:r>
                        </w:p>
                      </w:txbxContent>
                    </v:textbox>
                  </v:shape>
                  <v:group id="Group 31" o:spid="_x0000_s1028"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29"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" strokecolor="#a5a5a5"/>
                    <v:shape id="AutoShape 28" o:spid="_x0000_s1030"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576BB1" w14:textId="77777777" w:rsidR="00BB7812" w:rsidRDefault="00BB7812" w:rsidP="00D31A82">
      <w:r>
        <w:separator/>
      </w:r>
    </w:p>
  </w:footnote>
  <w:footnote w:type="continuationSeparator" w:id="0">
    <w:p w14:paraId="137EF991" w14:textId="77777777" w:rsidR="00BB7812" w:rsidRDefault="00BB7812" w:rsidP="00D31A82">
      <w:r>
        <w:continuationSeparator/>
      </w:r>
    </w:p>
  </w:footnote>
  <w:footnote w:type="continuationNotice" w:id="1">
    <w:p w14:paraId="4170BAA4" w14:textId="77777777" w:rsidR="00FA64FC" w:rsidRDefault="00FA64FC">
      <w:pPr>
        <w:spacing w:after="0" w:line="240" w:lineRule="auto"/>
      </w:pPr>
    </w:p>
  </w:footnote>
  <w:footnote w:id="2">
    <w:p w14:paraId="57C9DB98" w14:textId="6C02B0E6" w:rsidR="00BB7812" w:rsidRPr="0050610F" w:rsidRDefault="00BB7812">
      <w:pPr>
        <w:pStyle w:val="FootnoteText"/>
      </w:pPr>
      <w:r>
        <w:rPr>
          <w:rStyle w:val="FootnoteReference"/>
        </w:rPr>
        <w:footnoteRef/>
      </w:r>
      <w:r>
        <w:t xml:space="preserve"> </w:t>
      </w:r>
      <w:r w:rsidRPr="0050610F">
        <w:t xml:space="preserve">And account for cases where </w:t>
      </w:r>
      <w:r>
        <w:t>one needs to use the Epimap to visualize Attack Rates they receive from external sources, without necessarily having base population figures at hand.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526A34" w14:textId="78F96973" w:rsidR="00BB7812" w:rsidRPr="008579C3" w:rsidRDefault="00BB7812" w:rsidP="00D31A82">
    <w:pPr>
      <w:pStyle w:val="Header"/>
    </w:pPr>
    <w:r>
      <w:t>GIS-Unit Epimap v2 - User Documentation</w:t>
    </w:r>
    <w:r w:rsidR="00504321">
      <w:t xml:space="preserve"> v1.1</w:t>
    </w:r>
    <w:r w:rsidRPr="008579C3">
      <w:ptab w:relativeTo="margin" w:alignment="right" w:leader="none"/>
    </w:r>
    <w:r>
      <w:t>26</w:t>
    </w:r>
    <w:r>
      <w:rPr>
        <w:vertAlign w:val="superscript"/>
      </w:rPr>
      <w:t>st</w:t>
    </w:r>
    <w:r>
      <w:t xml:space="preserve"> February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9417FF"/>
    <w:multiLevelType w:val="hybridMultilevel"/>
    <w:tmpl w:val="8DDEF2C0"/>
    <w:lvl w:ilvl="0" w:tplc="D562A6C0">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2631D72"/>
    <w:multiLevelType w:val="hybridMultilevel"/>
    <w:tmpl w:val="6E7CEC1E"/>
    <w:lvl w:ilvl="0" w:tplc="774E5BB4">
      <w:start w:val="5"/>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4496EB7"/>
    <w:multiLevelType w:val="hybridMultilevel"/>
    <w:tmpl w:val="6E0402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4BE00C7"/>
    <w:multiLevelType w:val="hybridMultilevel"/>
    <w:tmpl w:val="50B47ACC"/>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C2459D5"/>
    <w:multiLevelType w:val="hybridMultilevel"/>
    <w:tmpl w:val="C5AE3494"/>
    <w:lvl w:ilvl="0" w:tplc="26D04454">
      <w:start w:val="2"/>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FB6359B"/>
    <w:multiLevelType w:val="hybridMultilevel"/>
    <w:tmpl w:val="315AC6E8"/>
    <w:lvl w:ilvl="0" w:tplc="30F8E490">
      <w:start w:val="2"/>
      <w:numFmt w:val="bullet"/>
      <w:lvlText w:val=""/>
      <w:lvlJc w:val="left"/>
      <w:pPr>
        <w:ind w:left="720" w:hanging="360"/>
      </w:pPr>
      <w:rPr>
        <w:rFonts w:ascii="Symbol" w:eastAsiaTheme="minorHAnsi" w:hAnsi="Symbol" w:cstheme="minorBidi" w:hint="default"/>
        <w:color w:val="auto"/>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8E17188"/>
    <w:multiLevelType w:val="hybridMultilevel"/>
    <w:tmpl w:val="A01A96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CA60B22"/>
    <w:multiLevelType w:val="hybridMultilevel"/>
    <w:tmpl w:val="C85C2224"/>
    <w:lvl w:ilvl="0" w:tplc="B2BA1C16">
      <w:start w:val="5"/>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42F02ED9"/>
    <w:multiLevelType w:val="multilevel"/>
    <w:tmpl w:val="28E8BB1E"/>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8065144"/>
    <w:multiLevelType w:val="hybridMultilevel"/>
    <w:tmpl w:val="9D0EB604"/>
    <w:lvl w:ilvl="0" w:tplc="6180DAB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501047E8"/>
    <w:multiLevelType w:val="hybridMultilevel"/>
    <w:tmpl w:val="BE46187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67C2320"/>
    <w:multiLevelType w:val="hybridMultilevel"/>
    <w:tmpl w:val="A442F354"/>
    <w:lvl w:ilvl="0" w:tplc="66BE0BB6">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689E4168"/>
    <w:multiLevelType w:val="hybridMultilevel"/>
    <w:tmpl w:val="C67E73E6"/>
    <w:lvl w:ilvl="0" w:tplc="00062214">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68BA6C30"/>
    <w:multiLevelType w:val="hybridMultilevel"/>
    <w:tmpl w:val="9F12FDFA"/>
    <w:lvl w:ilvl="0" w:tplc="447A90C0">
      <w:start w:val="2"/>
      <w:numFmt w:val="bullet"/>
      <w:lvlText w:val=""/>
      <w:lvlJc w:val="left"/>
      <w:pPr>
        <w:ind w:left="720" w:hanging="360"/>
      </w:pPr>
      <w:rPr>
        <w:rFonts w:ascii="Wingdings" w:eastAsiaTheme="minorHAnsi" w:hAnsi="Wingdings" w:cstheme="minorBidi" w:hint="default"/>
        <w:i/>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FCF1785"/>
    <w:multiLevelType w:val="hybridMultilevel"/>
    <w:tmpl w:val="01F0B7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46D4C46"/>
    <w:multiLevelType w:val="hybridMultilevel"/>
    <w:tmpl w:val="9466B8D2"/>
    <w:lvl w:ilvl="0" w:tplc="EFC2702A">
      <w:start w:val="5"/>
      <w:numFmt w:val="bullet"/>
      <w:lvlText w:val=""/>
      <w:lvlJc w:val="left"/>
      <w:pPr>
        <w:ind w:left="720" w:hanging="360"/>
      </w:pPr>
      <w:rPr>
        <w:rFonts w:ascii="Wingdings" w:eastAsiaTheme="minorHAnsi" w:hAnsi="Wingding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8"/>
  </w:num>
  <w:num w:numId="2">
    <w:abstractNumId w:val="4"/>
  </w:num>
  <w:num w:numId="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num>
  <w:num w:numId="5">
    <w:abstractNumId w:val="5"/>
  </w:num>
  <w:num w:numId="6">
    <w:abstractNumId w:val="14"/>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8"/>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 w:numId="14">
    <w:abstractNumId w:val="7"/>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11"/>
  </w:num>
  <w:num w:numId="18">
    <w:abstractNumId w:val="12"/>
  </w:num>
  <w:num w:numId="19">
    <w:abstractNumId w:val="3"/>
  </w:num>
  <w:num w:numId="20">
    <w:abstractNumId w:val="2"/>
  </w:num>
  <w:num w:numId="21">
    <w:abstractNumId w:val="10"/>
  </w:num>
  <w:num w:numId="22">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09F4"/>
    <w:rsid w:val="0000267C"/>
    <w:rsid w:val="00005EDB"/>
    <w:rsid w:val="000105AE"/>
    <w:rsid w:val="00011462"/>
    <w:rsid w:val="00021BF2"/>
    <w:rsid w:val="00022E45"/>
    <w:rsid w:val="00033599"/>
    <w:rsid w:val="00040CD4"/>
    <w:rsid w:val="00041766"/>
    <w:rsid w:val="000439FF"/>
    <w:rsid w:val="00051AA4"/>
    <w:rsid w:val="00053D45"/>
    <w:rsid w:val="00066C6B"/>
    <w:rsid w:val="00076213"/>
    <w:rsid w:val="0008105B"/>
    <w:rsid w:val="000838F9"/>
    <w:rsid w:val="00090368"/>
    <w:rsid w:val="0009687B"/>
    <w:rsid w:val="000B14D6"/>
    <w:rsid w:val="000B23B7"/>
    <w:rsid w:val="000B35F8"/>
    <w:rsid w:val="000B39D7"/>
    <w:rsid w:val="000B41C8"/>
    <w:rsid w:val="000B5D15"/>
    <w:rsid w:val="000D2043"/>
    <w:rsid w:val="000E46F4"/>
    <w:rsid w:val="000F2C06"/>
    <w:rsid w:val="000F4EC7"/>
    <w:rsid w:val="00115729"/>
    <w:rsid w:val="001221BD"/>
    <w:rsid w:val="0012741A"/>
    <w:rsid w:val="001301B2"/>
    <w:rsid w:val="0013435F"/>
    <w:rsid w:val="00146645"/>
    <w:rsid w:val="001468FD"/>
    <w:rsid w:val="00146EB4"/>
    <w:rsid w:val="00150E96"/>
    <w:rsid w:val="0015315A"/>
    <w:rsid w:val="00155404"/>
    <w:rsid w:val="00160FAF"/>
    <w:rsid w:val="001706CE"/>
    <w:rsid w:val="001823E2"/>
    <w:rsid w:val="00183469"/>
    <w:rsid w:val="00183CAB"/>
    <w:rsid w:val="00192052"/>
    <w:rsid w:val="00193C07"/>
    <w:rsid w:val="001977EE"/>
    <w:rsid w:val="001A61A2"/>
    <w:rsid w:val="001B7808"/>
    <w:rsid w:val="001C1B91"/>
    <w:rsid w:val="001C21E3"/>
    <w:rsid w:val="001C5EDE"/>
    <w:rsid w:val="001C62AE"/>
    <w:rsid w:val="001E3769"/>
    <w:rsid w:val="001E6874"/>
    <w:rsid w:val="001E7DCE"/>
    <w:rsid w:val="001F0BEE"/>
    <w:rsid w:val="001F11D9"/>
    <w:rsid w:val="001F1A3F"/>
    <w:rsid w:val="001F3AA8"/>
    <w:rsid w:val="00206807"/>
    <w:rsid w:val="002134A4"/>
    <w:rsid w:val="00213581"/>
    <w:rsid w:val="00231E72"/>
    <w:rsid w:val="00232B01"/>
    <w:rsid w:val="002401D8"/>
    <w:rsid w:val="00243762"/>
    <w:rsid w:val="00246F07"/>
    <w:rsid w:val="0025380F"/>
    <w:rsid w:val="002750A1"/>
    <w:rsid w:val="00276A19"/>
    <w:rsid w:val="00277967"/>
    <w:rsid w:val="0028583B"/>
    <w:rsid w:val="002910C2"/>
    <w:rsid w:val="0029592F"/>
    <w:rsid w:val="002961D1"/>
    <w:rsid w:val="002A07CB"/>
    <w:rsid w:val="002C46F2"/>
    <w:rsid w:val="002D3891"/>
    <w:rsid w:val="002D4A25"/>
    <w:rsid w:val="002D58AB"/>
    <w:rsid w:val="0030641D"/>
    <w:rsid w:val="00314E19"/>
    <w:rsid w:val="003165ED"/>
    <w:rsid w:val="00316F67"/>
    <w:rsid w:val="00317CEA"/>
    <w:rsid w:val="00320D95"/>
    <w:rsid w:val="00323D9D"/>
    <w:rsid w:val="0033061E"/>
    <w:rsid w:val="00331D3E"/>
    <w:rsid w:val="00341D88"/>
    <w:rsid w:val="00362860"/>
    <w:rsid w:val="00376BFA"/>
    <w:rsid w:val="003772B6"/>
    <w:rsid w:val="0038285E"/>
    <w:rsid w:val="00383809"/>
    <w:rsid w:val="003866D1"/>
    <w:rsid w:val="003918CB"/>
    <w:rsid w:val="003A31EC"/>
    <w:rsid w:val="003A7AEC"/>
    <w:rsid w:val="003B35D5"/>
    <w:rsid w:val="003B42DD"/>
    <w:rsid w:val="003B4EB2"/>
    <w:rsid w:val="003B5796"/>
    <w:rsid w:val="003C1F1E"/>
    <w:rsid w:val="003D387B"/>
    <w:rsid w:val="003E1BA8"/>
    <w:rsid w:val="003E33B7"/>
    <w:rsid w:val="003F7414"/>
    <w:rsid w:val="00416652"/>
    <w:rsid w:val="00420384"/>
    <w:rsid w:val="004211D0"/>
    <w:rsid w:val="00430A77"/>
    <w:rsid w:val="00433FC0"/>
    <w:rsid w:val="004348D7"/>
    <w:rsid w:val="0043580A"/>
    <w:rsid w:val="004369FD"/>
    <w:rsid w:val="00444098"/>
    <w:rsid w:val="00447278"/>
    <w:rsid w:val="00474BEE"/>
    <w:rsid w:val="00476D2F"/>
    <w:rsid w:val="00477277"/>
    <w:rsid w:val="004859E2"/>
    <w:rsid w:val="00494A84"/>
    <w:rsid w:val="004A5FDE"/>
    <w:rsid w:val="004A785C"/>
    <w:rsid w:val="004B669C"/>
    <w:rsid w:val="004D35DC"/>
    <w:rsid w:val="004D3EC4"/>
    <w:rsid w:val="004E1565"/>
    <w:rsid w:val="004E163B"/>
    <w:rsid w:val="004E3967"/>
    <w:rsid w:val="004E64D7"/>
    <w:rsid w:val="004E7EBB"/>
    <w:rsid w:val="00504321"/>
    <w:rsid w:val="00505AF4"/>
    <w:rsid w:val="0050610F"/>
    <w:rsid w:val="00513BEA"/>
    <w:rsid w:val="00515A25"/>
    <w:rsid w:val="00522C06"/>
    <w:rsid w:val="00526029"/>
    <w:rsid w:val="005275C3"/>
    <w:rsid w:val="00531C4D"/>
    <w:rsid w:val="00535339"/>
    <w:rsid w:val="005418B8"/>
    <w:rsid w:val="00546BE7"/>
    <w:rsid w:val="00546EBF"/>
    <w:rsid w:val="0055218B"/>
    <w:rsid w:val="00555301"/>
    <w:rsid w:val="005575A0"/>
    <w:rsid w:val="00562021"/>
    <w:rsid w:val="00571927"/>
    <w:rsid w:val="005724EC"/>
    <w:rsid w:val="0057590C"/>
    <w:rsid w:val="00576136"/>
    <w:rsid w:val="005809EE"/>
    <w:rsid w:val="0058744D"/>
    <w:rsid w:val="00594AF6"/>
    <w:rsid w:val="005A62A3"/>
    <w:rsid w:val="005A6431"/>
    <w:rsid w:val="005B1FB1"/>
    <w:rsid w:val="005B773A"/>
    <w:rsid w:val="005C1D69"/>
    <w:rsid w:val="005C3520"/>
    <w:rsid w:val="005C4874"/>
    <w:rsid w:val="005C5A75"/>
    <w:rsid w:val="005D4228"/>
    <w:rsid w:val="005E0CDF"/>
    <w:rsid w:val="005E15BA"/>
    <w:rsid w:val="005F2F7B"/>
    <w:rsid w:val="00602D0B"/>
    <w:rsid w:val="00614DBB"/>
    <w:rsid w:val="00626F10"/>
    <w:rsid w:val="00635CDB"/>
    <w:rsid w:val="00636603"/>
    <w:rsid w:val="00637924"/>
    <w:rsid w:val="00640F51"/>
    <w:rsid w:val="0064129C"/>
    <w:rsid w:val="00651CB9"/>
    <w:rsid w:val="00665312"/>
    <w:rsid w:val="00672219"/>
    <w:rsid w:val="00673F5C"/>
    <w:rsid w:val="00674008"/>
    <w:rsid w:val="0068530E"/>
    <w:rsid w:val="006A0012"/>
    <w:rsid w:val="006A03C3"/>
    <w:rsid w:val="006A3952"/>
    <w:rsid w:val="006A6FEA"/>
    <w:rsid w:val="006B081F"/>
    <w:rsid w:val="006B5EAC"/>
    <w:rsid w:val="006C31FE"/>
    <w:rsid w:val="006C399D"/>
    <w:rsid w:val="006C40BD"/>
    <w:rsid w:val="006C4D61"/>
    <w:rsid w:val="006D246C"/>
    <w:rsid w:val="006D6A38"/>
    <w:rsid w:val="006E6F93"/>
    <w:rsid w:val="006F1832"/>
    <w:rsid w:val="006F748B"/>
    <w:rsid w:val="007003D7"/>
    <w:rsid w:val="00705E1B"/>
    <w:rsid w:val="00710673"/>
    <w:rsid w:val="007217DB"/>
    <w:rsid w:val="0072209E"/>
    <w:rsid w:val="00727627"/>
    <w:rsid w:val="00730943"/>
    <w:rsid w:val="00730EF4"/>
    <w:rsid w:val="00740081"/>
    <w:rsid w:val="00740488"/>
    <w:rsid w:val="00741499"/>
    <w:rsid w:val="00742D72"/>
    <w:rsid w:val="007504DD"/>
    <w:rsid w:val="007534A4"/>
    <w:rsid w:val="00753C49"/>
    <w:rsid w:val="00760696"/>
    <w:rsid w:val="007674B3"/>
    <w:rsid w:val="00767E7A"/>
    <w:rsid w:val="00776BF2"/>
    <w:rsid w:val="00777ACD"/>
    <w:rsid w:val="007A2CE8"/>
    <w:rsid w:val="007A2DC4"/>
    <w:rsid w:val="007A3A3B"/>
    <w:rsid w:val="007A4373"/>
    <w:rsid w:val="007A4736"/>
    <w:rsid w:val="007A6E99"/>
    <w:rsid w:val="007B50C4"/>
    <w:rsid w:val="007B7095"/>
    <w:rsid w:val="007C0596"/>
    <w:rsid w:val="007C3B05"/>
    <w:rsid w:val="007C6D11"/>
    <w:rsid w:val="007D257F"/>
    <w:rsid w:val="007E1A0B"/>
    <w:rsid w:val="007E5155"/>
    <w:rsid w:val="007E6EE2"/>
    <w:rsid w:val="007F31FB"/>
    <w:rsid w:val="00801E45"/>
    <w:rsid w:val="00805581"/>
    <w:rsid w:val="00812D9C"/>
    <w:rsid w:val="0082159E"/>
    <w:rsid w:val="00826D44"/>
    <w:rsid w:val="00827FDE"/>
    <w:rsid w:val="00842BC2"/>
    <w:rsid w:val="00843282"/>
    <w:rsid w:val="00843424"/>
    <w:rsid w:val="00845052"/>
    <w:rsid w:val="00846861"/>
    <w:rsid w:val="0085715C"/>
    <w:rsid w:val="008579C3"/>
    <w:rsid w:val="00863E47"/>
    <w:rsid w:val="00865250"/>
    <w:rsid w:val="008701BF"/>
    <w:rsid w:val="008733D6"/>
    <w:rsid w:val="008755EC"/>
    <w:rsid w:val="008770A9"/>
    <w:rsid w:val="00880C1D"/>
    <w:rsid w:val="00884742"/>
    <w:rsid w:val="00885FF7"/>
    <w:rsid w:val="008875AF"/>
    <w:rsid w:val="00893F70"/>
    <w:rsid w:val="008A53C7"/>
    <w:rsid w:val="008B24DB"/>
    <w:rsid w:val="008B4138"/>
    <w:rsid w:val="008C0E86"/>
    <w:rsid w:val="008C4C6E"/>
    <w:rsid w:val="008C7443"/>
    <w:rsid w:val="008D212D"/>
    <w:rsid w:val="008D57CF"/>
    <w:rsid w:val="008E2E32"/>
    <w:rsid w:val="008F51DE"/>
    <w:rsid w:val="008F58E5"/>
    <w:rsid w:val="0090130C"/>
    <w:rsid w:val="009034EF"/>
    <w:rsid w:val="0091591A"/>
    <w:rsid w:val="00915EE4"/>
    <w:rsid w:val="00922937"/>
    <w:rsid w:val="009359CE"/>
    <w:rsid w:val="00947A8E"/>
    <w:rsid w:val="00947B92"/>
    <w:rsid w:val="0095537C"/>
    <w:rsid w:val="0096236E"/>
    <w:rsid w:val="00964B5B"/>
    <w:rsid w:val="00971E8A"/>
    <w:rsid w:val="00976417"/>
    <w:rsid w:val="009929D1"/>
    <w:rsid w:val="009A0FD6"/>
    <w:rsid w:val="009A5CBB"/>
    <w:rsid w:val="009B2DC6"/>
    <w:rsid w:val="009B546C"/>
    <w:rsid w:val="009B7C44"/>
    <w:rsid w:val="009C5CB5"/>
    <w:rsid w:val="009D02EB"/>
    <w:rsid w:val="009D3882"/>
    <w:rsid w:val="009E4214"/>
    <w:rsid w:val="009E7A73"/>
    <w:rsid w:val="009F473D"/>
    <w:rsid w:val="009F6040"/>
    <w:rsid w:val="00A05786"/>
    <w:rsid w:val="00A07ECF"/>
    <w:rsid w:val="00A1090A"/>
    <w:rsid w:val="00A14D89"/>
    <w:rsid w:val="00A14FA7"/>
    <w:rsid w:val="00A25F30"/>
    <w:rsid w:val="00A305E9"/>
    <w:rsid w:val="00A33F87"/>
    <w:rsid w:val="00A40535"/>
    <w:rsid w:val="00A51E2F"/>
    <w:rsid w:val="00A5344E"/>
    <w:rsid w:val="00A54EA4"/>
    <w:rsid w:val="00A553D7"/>
    <w:rsid w:val="00A62EA1"/>
    <w:rsid w:val="00A73BFB"/>
    <w:rsid w:val="00A76207"/>
    <w:rsid w:val="00A837F2"/>
    <w:rsid w:val="00A83F87"/>
    <w:rsid w:val="00A840D1"/>
    <w:rsid w:val="00A9644E"/>
    <w:rsid w:val="00AB0B7E"/>
    <w:rsid w:val="00AB19D5"/>
    <w:rsid w:val="00AB40BB"/>
    <w:rsid w:val="00AC49FE"/>
    <w:rsid w:val="00AC76BF"/>
    <w:rsid w:val="00AD6BD2"/>
    <w:rsid w:val="00AE37B3"/>
    <w:rsid w:val="00AF341C"/>
    <w:rsid w:val="00AF39B2"/>
    <w:rsid w:val="00AF79C8"/>
    <w:rsid w:val="00B07F78"/>
    <w:rsid w:val="00B3691F"/>
    <w:rsid w:val="00B468F4"/>
    <w:rsid w:val="00B5079D"/>
    <w:rsid w:val="00B51BC5"/>
    <w:rsid w:val="00B536D1"/>
    <w:rsid w:val="00B53FD8"/>
    <w:rsid w:val="00B5709F"/>
    <w:rsid w:val="00B60268"/>
    <w:rsid w:val="00B6455D"/>
    <w:rsid w:val="00B677CD"/>
    <w:rsid w:val="00B80B5F"/>
    <w:rsid w:val="00B93D87"/>
    <w:rsid w:val="00B95FAD"/>
    <w:rsid w:val="00BB3030"/>
    <w:rsid w:val="00BB7812"/>
    <w:rsid w:val="00BC569C"/>
    <w:rsid w:val="00BC5E3F"/>
    <w:rsid w:val="00BD2FDF"/>
    <w:rsid w:val="00BD62D9"/>
    <w:rsid w:val="00BE03B1"/>
    <w:rsid w:val="00BE0695"/>
    <w:rsid w:val="00BE0DAD"/>
    <w:rsid w:val="00BE1442"/>
    <w:rsid w:val="00BE39ED"/>
    <w:rsid w:val="00BE581D"/>
    <w:rsid w:val="00BE6A48"/>
    <w:rsid w:val="00BF07AB"/>
    <w:rsid w:val="00BF31C1"/>
    <w:rsid w:val="00C0038E"/>
    <w:rsid w:val="00C05BCC"/>
    <w:rsid w:val="00C1567F"/>
    <w:rsid w:val="00C23FAA"/>
    <w:rsid w:val="00C25DE4"/>
    <w:rsid w:val="00C33250"/>
    <w:rsid w:val="00C418ED"/>
    <w:rsid w:val="00C42851"/>
    <w:rsid w:val="00C42E6D"/>
    <w:rsid w:val="00C439D9"/>
    <w:rsid w:val="00C45284"/>
    <w:rsid w:val="00C52CF8"/>
    <w:rsid w:val="00C555F1"/>
    <w:rsid w:val="00C636DE"/>
    <w:rsid w:val="00C63E77"/>
    <w:rsid w:val="00C7056F"/>
    <w:rsid w:val="00C801AF"/>
    <w:rsid w:val="00C870C6"/>
    <w:rsid w:val="00C97B2E"/>
    <w:rsid w:val="00CA06C7"/>
    <w:rsid w:val="00CA09F4"/>
    <w:rsid w:val="00CA3AC7"/>
    <w:rsid w:val="00CA7EC2"/>
    <w:rsid w:val="00CB2266"/>
    <w:rsid w:val="00CB311A"/>
    <w:rsid w:val="00CB4F88"/>
    <w:rsid w:val="00CC6F00"/>
    <w:rsid w:val="00CC71E8"/>
    <w:rsid w:val="00CE23FF"/>
    <w:rsid w:val="00CE581E"/>
    <w:rsid w:val="00CF282B"/>
    <w:rsid w:val="00D05BC6"/>
    <w:rsid w:val="00D121FA"/>
    <w:rsid w:val="00D210B2"/>
    <w:rsid w:val="00D21584"/>
    <w:rsid w:val="00D31A82"/>
    <w:rsid w:val="00D37434"/>
    <w:rsid w:val="00D41316"/>
    <w:rsid w:val="00D44CFF"/>
    <w:rsid w:val="00D62198"/>
    <w:rsid w:val="00D65C99"/>
    <w:rsid w:val="00D67A6E"/>
    <w:rsid w:val="00D74A60"/>
    <w:rsid w:val="00D81ADC"/>
    <w:rsid w:val="00D8346A"/>
    <w:rsid w:val="00D96243"/>
    <w:rsid w:val="00DA09E8"/>
    <w:rsid w:val="00DA1193"/>
    <w:rsid w:val="00DA2F22"/>
    <w:rsid w:val="00DA3229"/>
    <w:rsid w:val="00DA625C"/>
    <w:rsid w:val="00DB57F2"/>
    <w:rsid w:val="00DB5EC7"/>
    <w:rsid w:val="00DC5F8A"/>
    <w:rsid w:val="00DD0EF1"/>
    <w:rsid w:val="00DD1B19"/>
    <w:rsid w:val="00DD5ABE"/>
    <w:rsid w:val="00DE5841"/>
    <w:rsid w:val="00DE628A"/>
    <w:rsid w:val="00DF48C3"/>
    <w:rsid w:val="00DF6579"/>
    <w:rsid w:val="00DF6F49"/>
    <w:rsid w:val="00E2739B"/>
    <w:rsid w:val="00E27B8A"/>
    <w:rsid w:val="00E3390A"/>
    <w:rsid w:val="00E339B3"/>
    <w:rsid w:val="00E5031D"/>
    <w:rsid w:val="00E51511"/>
    <w:rsid w:val="00E515D7"/>
    <w:rsid w:val="00E536D7"/>
    <w:rsid w:val="00E62BBC"/>
    <w:rsid w:val="00E62E4F"/>
    <w:rsid w:val="00E65A60"/>
    <w:rsid w:val="00E81319"/>
    <w:rsid w:val="00E91177"/>
    <w:rsid w:val="00EB1516"/>
    <w:rsid w:val="00EB1A92"/>
    <w:rsid w:val="00EB3F3F"/>
    <w:rsid w:val="00ED07F5"/>
    <w:rsid w:val="00ED0C33"/>
    <w:rsid w:val="00ED4E4B"/>
    <w:rsid w:val="00ED5E08"/>
    <w:rsid w:val="00ED68FC"/>
    <w:rsid w:val="00ED6B32"/>
    <w:rsid w:val="00ED777A"/>
    <w:rsid w:val="00ED77C9"/>
    <w:rsid w:val="00EF0BDB"/>
    <w:rsid w:val="00EF1E93"/>
    <w:rsid w:val="00EF3645"/>
    <w:rsid w:val="00F0170F"/>
    <w:rsid w:val="00F10835"/>
    <w:rsid w:val="00F144F6"/>
    <w:rsid w:val="00F1563D"/>
    <w:rsid w:val="00F2689E"/>
    <w:rsid w:val="00F3724E"/>
    <w:rsid w:val="00F57BDC"/>
    <w:rsid w:val="00F66302"/>
    <w:rsid w:val="00F71946"/>
    <w:rsid w:val="00F81778"/>
    <w:rsid w:val="00F8403E"/>
    <w:rsid w:val="00F91177"/>
    <w:rsid w:val="00FA0104"/>
    <w:rsid w:val="00FA1D43"/>
    <w:rsid w:val="00FA3EE5"/>
    <w:rsid w:val="00FA64FC"/>
    <w:rsid w:val="00FA7667"/>
    <w:rsid w:val="00FB23D6"/>
    <w:rsid w:val="00FB545D"/>
    <w:rsid w:val="00FB6BAE"/>
    <w:rsid w:val="00FB72D1"/>
    <w:rsid w:val="00FC192C"/>
    <w:rsid w:val="00FC4D25"/>
    <w:rsid w:val="00FC4E0E"/>
    <w:rsid w:val="00FC76FE"/>
    <w:rsid w:val="00FD1391"/>
    <w:rsid w:val="00FD1E4F"/>
    <w:rsid w:val="00FD3581"/>
    <w:rsid w:val="00FE7C1F"/>
    <w:rsid w:val="5507C53C"/>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690289EB"/>
  <w15:docId w15:val="{B3874FC9-F7FE-4D7A-BCC0-C93B8F9A0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1A82"/>
    <w:rPr>
      <w:lang w:val="en-US" w:eastAsia="fr-FR"/>
    </w:rPr>
  </w:style>
  <w:style w:type="paragraph" w:styleId="Heading1">
    <w:name w:val="heading 1"/>
    <w:basedOn w:val="ListParagraph"/>
    <w:next w:val="Normal"/>
    <w:link w:val="Heading1Char"/>
    <w:uiPriority w:val="9"/>
    <w:qFormat/>
    <w:rsid w:val="008C4C6E"/>
    <w:pPr>
      <w:numPr>
        <w:numId w:val="1"/>
      </w:numPr>
      <w:pBdr>
        <w:bottom w:val="single" w:sz="4" w:space="1" w:color="C00000"/>
      </w:pBdr>
      <w:spacing w:before="240"/>
      <w:outlineLvl w:val="0"/>
    </w:pPr>
    <w:rPr>
      <w:b/>
      <w:noProof/>
      <w:color w:val="C00000"/>
      <w:sz w:val="28"/>
    </w:rPr>
  </w:style>
  <w:style w:type="paragraph" w:styleId="Heading2">
    <w:name w:val="heading 2"/>
    <w:basedOn w:val="Normal"/>
    <w:next w:val="Normal"/>
    <w:link w:val="Heading2Char"/>
    <w:uiPriority w:val="9"/>
    <w:unhideWhenUsed/>
    <w:qFormat/>
    <w:rsid w:val="008C4C6E"/>
    <w:pPr>
      <w:numPr>
        <w:ilvl w:val="1"/>
        <w:numId w:val="1"/>
      </w:numPr>
      <w:spacing w:before="240"/>
      <w:contextualSpacing/>
      <w:outlineLvl w:val="1"/>
    </w:pPr>
    <w:rPr>
      <w:rFonts w:ascii="Calibri" w:eastAsia="Calibri" w:hAnsi="Calibri" w:cs="Arial"/>
      <w:b/>
      <w:noProof/>
      <w:color w:val="C00000"/>
    </w:rPr>
  </w:style>
  <w:style w:type="paragraph" w:styleId="Heading3">
    <w:name w:val="heading 3"/>
    <w:basedOn w:val="Normal"/>
    <w:next w:val="Normal"/>
    <w:link w:val="Heading3Char"/>
    <w:uiPriority w:val="9"/>
    <w:unhideWhenUsed/>
    <w:qFormat/>
    <w:rsid w:val="008C4C6E"/>
    <w:pPr>
      <w:numPr>
        <w:ilvl w:val="2"/>
        <w:numId w:val="1"/>
      </w:numPr>
      <w:spacing w:before="240"/>
      <w:contextualSpacing/>
      <w:outlineLvl w:val="2"/>
    </w:pPr>
    <w:rPr>
      <w:rFonts w:ascii="Calibri" w:eastAsia="Calibri" w:hAnsi="Calibri" w:cs="Arial"/>
      <w:noProof/>
      <w:color w:val="C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4C6E"/>
    <w:rPr>
      <w:b/>
      <w:noProof/>
      <w:color w:val="C00000"/>
      <w:sz w:val="28"/>
      <w:lang w:val="en-US" w:eastAsia="fr-FR"/>
    </w:rPr>
  </w:style>
  <w:style w:type="paragraph" w:styleId="ListParagraph">
    <w:name w:val="List Paragraph"/>
    <w:basedOn w:val="Normal"/>
    <w:uiPriority w:val="34"/>
    <w:qFormat/>
    <w:rsid w:val="00CC6F00"/>
    <w:pPr>
      <w:ind w:left="720"/>
      <w:contextualSpacing/>
    </w:pPr>
  </w:style>
  <w:style w:type="character" w:customStyle="1" w:styleId="Heading2Char">
    <w:name w:val="Heading 2 Char"/>
    <w:basedOn w:val="DefaultParagraphFont"/>
    <w:link w:val="Heading2"/>
    <w:uiPriority w:val="9"/>
    <w:rsid w:val="008C4C6E"/>
    <w:rPr>
      <w:rFonts w:ascii="Calibri" w:eastAsia="Calibri" w:hAnsi="Calibri" w:cs="Arial"/>
      <w:b/>
      <w:noProof/>
      <w:color w:val="C00000"/>
      <w:lang w:val="en-US" w:eastAsia="fr-FR"/>
    </w:rPr>
  </w:style>
  <w:style w:type="character" w:customStyle="1" w:styleId="Heading3Char">
    <w:name w:val="Heading 3 Char"/>
    <w:basedOn w:val="DefaultParagraphFont"/>
    <w:link w:val="Heading3"/>
    <w:uiPriority w:val="9"/>
    <w:rsid w:val="008C4C6E"/>
    <w:rPr>
      <w:rFonts w:ascii="Calibri" w:eastAsia="Calibri" w:hAnsi="Calibri" w:cs="Arial"/>
      <w:noProof/>
      <w:color w:val="C00000"/>
      <w:lang w:val="en-US" w:eastAsia="fr-FR"/>
    </w:rPr>
  </w:style>
  <w:style w:type="paragraph" w:styleId="Title">
    <w:name w:val="Title"/>
    <w:basedOn w:val="Normal"/>
    <w:next w:val="Normal"/>
    <w:link w:val="TitleChar"/>
    <w:uiPriority w:val="10"/>
    <w:qFormat/>
    <w:rsid w:val="00CC6F00"/>
    <w:pPr>
      <w:shd w:val="clear" w:color="auto" w:fill="C00000"/>
      <w:ind w:left="1560"/>
    </w:pPr>
    <w:rPr>
      <w:rFonts w:ascii="Calibri" w:eastAsia="Calibri" w:hAnsi="Calibri" w:cs="Arial"/>
      <w:b/>
      <w:bCs/>
      <w:smallCaps/>
      <w:sz w:val="36"/>
      <w:szCs w:val="36"/>
    </w:rPr>
  </w:style>
  <w:style w:type="character" w:customStyle="1" w:styleId="TitleChar">
    <w:name w:val="Title Char"/>
    <w:basedOn w:val="DefaultParagraphFont"/>
    <w:link w:val="Title"/>
    <w:uiPriority w:val="10"/>
    <w:rsid w:val="00CC6F00"/>
    <w:rPr>
      <w:rFonts w:ascii="Calibri" w:eastAsia="Calibri" w:hAnsi="Calibri" w:cs="Arial"/>
      <w:b/>
      <w:bCs/>
      <w:smallCaps/>
      <w:sz w:val="36"/>
      <w:szCs w:val="36"/>
      <w:shd w:val="clear" w:color="auto" w:fill="C00000"/>
    </w:rPr>
  </w:style>
  <w:style w:type="paragraph" w:styleId="Header">
    <w:name w:val="header"/>
    <w:basedOn w:val="Normal"/>
    <w:link w:val="HeaderChar"/>
    <w:uiPriority w:val="99"/>
    <w:unhideWhenUsed/>
    <w:rsid w:val="003D387B"/>
    <w:pPr>
      <w:tabs>
        <w:tab w:val="center" w:pos="4536"/>
        <w:tab w:val="right" w:pos="9072"/>
      </w:tabs>
      <w:spacing w:after="0" w:line="240" w:lineRule="auto"/>
    </w:pPr>
  </w:style>
  <w:style w:type="character" w:customStyle="1" w:styleId="HeaderChar">
    <w:name w:val="Header Char"/>
    <w:basedOn w:val="DefaultParagraphFont"/>
    <w:link w:val="Header"/>
    <w:uiPriority w:val="99"/>
    <w:rsid w:val="003D387B"/>
  </w:style>
  <w:style w:type="paragraph" w:styleId="Footer">
    <w:name w:val="footer"/>
    <w:basedOn w:val="Normal"/>
    <w:link w:val="FooterChar"/>
    <w:uiPriority w:val="99"/>
    <w:unhideWhenUsed/>
    <w:rsid w:val="003D387B"/>
    <w:pPr>
      <w:tabs>
        <w:tab w:val="center" w:pos="4536"/>
        <w:tab w:val="right" w:pos="9072"/>
      </w:tabs>
      <w:spacing w:after="0" w:line="240" w:lineRule="auto"/>
    </w:pPr>
  </w:style>
  <w:style w:type="character" w:customStyle="1" w:styleId="FooterChar">
    <w:name w:val="Footer Char"/>
    <w:basedOn w:val="DefaultParagraphFont"/>
    <w:link w:val="Footer"/>
    <w:uiPriority w:val="99"/>
    <w:rsid w:val="003D387B"/>
  </w:style>
  <w:style w:type="paragraph" w:styleId="Caption">
    <w:name w:val="caption"/>
    <w:basedOn w:val="Normal"/>
    <w:next w:val="Normal"/>
    <w:uiPriority w:val="35"/>
    <w:unhideWhenUsed/>
    <w:qFormat/>
    <w:rsid w:val="00531C4D"/>
    <w:pPr>
      <w:spacing w:after="200" w:line="240" w:lineRule="auto"/>
    </w:pPr>
    <w:rPr>
      <w:i/>
      <w:iCs/>
      <w:color w:val="FF5757"/>
      <w:sz w:val="18"/>
      <w:szCs w:val="18"/>
    </w:rPr>
  </w:style>
  <w:style w:type="paragraph" w:styleId="NoSpacing">
    <w:name w:val="No Spacing"/>
    <w:uiPriority w:val="1"/>
    <w:qFormat/>
    <w:rsid w:val="00A837F2"/>
    <w:pPr>
      <w:spacing w:after="0" w:line="240" w:lineRule="auto"/>
    </w:pPr>
  </w:style>
  <w:style w:type="character" w:styleId="Hyperlink">
    <w:name w:val="Hyperlink"/>
    <w:basedOn w:val="DefaultParagraphFont"/>
    <w:uiPriority w:val="99"/>
    <w:unhideWhenUsed/>
    <w:rsid w:val="002A07CB"/>
    <w:rPr>
      <w:color w:val="C00000"/>
      <w:u w:val="single"/>
    </w:rPr>
  </w:style>
  <w:style w:type="character" w:customStyle="1" w:styleId="Mentionnonrsolue1">
    <w:name w:val="Mention non résolue1"/>
    <w:basedOn w:val="DefaultParagraphFont"/>
    <w:uiPriority w:val="99"/>
    <w:semiHidden/>
    <w:unhideWhenUsed/>
    <w:rsid w:val="002A07CB"/>
    <w:rPr>
      <w:color w:val="808080"/>
      <w:shd w:val="clear" w:color="auto" w:fill="E6E6E6"/>
    </w:rPr>
  </w:style>
  <w:style w:type="table" w:styleId="TableGrid">
    <w:name w:val="Table Grid"/>
    <w:basedOn w:val="TableNormal"/>
    <w:uiPriority w:val="39"/>
    <w:rsid w:val="005418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F28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F282B"/>
    <w:rPr>
      <w:sz w:val="20"/>
      <w:szCs w:val="20"/>
    </w:rPr>
  </w:style>
  <w:style w:type="character" w:styleId="FootnoteReference">
    <w:name w:val="footnote reference"/>
    <w:basedOn w:val="DefaultParagraphFont"/>
    <w:uiPriority w:val="99"/>
    <w:semiHidden/>
    <w:unhideWhenUsed/>
    <w:rsid w:val="00CF282B"/>
    <w:rPr>
      <w:vertAlign w:val="superscript"/>
    </w:rPr>
  </w:style>
  <w:style w:type="paragraph" w:customStyle="1" w:styleId="Notedebasdepagecustom">
    <w:name w:val="Note de bas de page (custom)"/>
    <w:basedOn w:val="FootnoteText"/>
    <w:qFormat/>
    <w:rsid w:val="00CF282B"/>
    <w:pPr>
      <w:jc w:val="both"/>
    </w:pPr>
    <w:rPr>
      <w:i/>
      <w:iCs/>
      <w:color w:val="7F7F7F" w:themeColor="text1" w:themeTint="80"/>
      <w:sz w:val="18"/>
      <w:szCs w:val="18"/>
    </w:rPr>
  </w:style>
  <w:style w:type="paragraph" w:customStyle="1" w:styleId="PointToConfirm">
    <w:name w:val="Point To Confirm"/>
    <w:basedOn w:val="Normal"/>
    <w:qFormat/>
    <w:rsid w:val="00846861"/>
    <w:pPr>
      <w:jc w:val="both"/>
    </w:pPr>
    <w:rPr>
      <w:sz w:val="18"/>
      <w:szCs w:val="18"/>
    </w:rPr>
  </w:style>
  <w:style w:type="character" w:styleId="CommentReference">
    <w:name w:val="annotation reference"/>
    <w:basedOn w:val="DefaultParagraphFont"/>
    <w:uiPriority w:val="99"/>
    <w:semiHidden/>
    <w:unhideWhenUsed/>
    <w:rsid w:val="005575A0"/>
    <w:rPr>
      <w:sz w:val="16"/>
      <w:szCs w:val="16"/>
    </w:rPr>
  </w:style>
  <w:style w:type="paragraph" w:styleId="CommentText">
    <w:name w:val="annotation text"/>
    <w:basedOn w:val="Normal"/>
    <w:link w:val="CommentTextChar"/>
    <w:uiPriority w:val="99"/>
    <w:unhideWhenUsed/>
    <w:rsid w:val="005575A0"/>
    <w:pPr>
      <w:spacing w:line="240" w:lineRule="auto"/>
    </w:pPr>
    <w:rPr>
      <w:sz w:val="20"/>
      <w:szCs w:val="20"/>
    </w:rPr>
  </w:style>
  <w:style w:type="character" w:customStyle="1" w:styleId="CommentTextChar">
    <w:name w:val="Comment Text Char"/>
    <w:basedOn w:val="DefaultParagraphFont"/>
    <w:link w:val="CommentText"/>
    <w:uiPriority w:val="99"/>
    <w:rsid w:val="005575A0"/>
    <w:rPr>
      <w:sz w:val="20"/>
      <w:szCs w:val="20"/>
    </w:rPr>
  </w:style>
  <w:style w:type="paragraph" w:styleId="CommentSubject">
    <w:name w:val="annotation subject"/>
    <w:basedOn w:val="CommentText"/>
    <w:next w:val="CommentText"/>
    <w:link w:val="CommentSubjectChar"/>
    <w:uiPriority w:val="99"/>
    <w:semiHidden/>
    <w:unhideWhenUsed/>
    <w:rsid w:val="005575A0"/>
    <w:rPr>
      <w:b/>
      <w:bCs/>
    </w:rPr>
  </w:style>
  <w:style w:type="character" w:customStyle="1" w:styleId="CommentSubjectChar">
    <w:name w:val="Comment Subject Char"/>
    <w:basedOn w:val="CommentTextChar"/>
    <w:link w:val="CommentSubject"/>
    <w:uiPriority w:val="99"/>
    <w:semiHidden/>
    <w:rsid w:val="005575A0"/>
    <w:rPr>
      <w:b/>
      <w:bCs/>
      <w:sz w:val="20"/>
      <w:szCs w:val="20"/>
    </w:rPr>
  </w:style>
  <w:style w:type="paragraph" w:styleId="BalloonText">
    <w:name w:val="Balloon Text"/>
    <w:basedOn w:val="Normal"/>
    <w:link w:val="BalloonTextChar"/>
    <w:uiPriority w:val="99"/>
    <w:semiHidden/>
    <w:unhideWhenUsed/>
    <w:rsid w:val="005575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75A0"/>
    <w:rPr>
      <w:rFonts w:ascii="Segoe UI" w:hAnsi="Segoe UI" w:cs="Segoe UI"/>
      <w:sz w:val="18"/>
      <w:szCs w:val="18"/>
    </w:rPr>
  </w:style>
  <w:style w:type="paragraph" w:styleId="Revision">
    <w:name w:val="Revision"/>
    <w:hidden/>
    <w:uiPriority w:val="99"/>
    <w:semiHidden/>
    <w:rsid w:val="00053D45"/>
    <w:pPr>
      <w:spacing w:after="0" w:line="240" w:lineRule="auto"/>
    </w:pPr>
  </w:style>
  <w:style w:type="paragraph" w:styleId="Subtitle">
    <w:name w:val="Subtitle"/>
    <w:basedOn w:val="Normal"/>
    <w:next w:val="Normal"/>
    <w:link w:val="SubtitleChar"/>
    <w:uiPriority w:val="11"/>
    <w:qFormat/>
    <w:rsid w:val="00FA1D43"/>
    <w:pPr>
      <w:numPr>
        <w:ilvl w:val="1"/>
      </w:numPr>
      <w:jc w:val="right"/>
    </w:pPr>
    <w:rPr>
      <w:rFonts w:eastAsiaTheme="minorEastAsia"/>
      <w:color w:val="C00000"/>
      <w:spacing w:val="15"/>
      <w:sz w:val="28"/>
    </w:rPr>
  </w:style>
  <w:style w:type="character" w:customStyle="1" w:styleId="SubtitleChar">
    <w:name w:val="Subtitle Char"/>
    <w:basedOn w:val="DefaultParagraphFont"/>
    <w:link w:val="Subtitle"/>
    <w:uiPriority w:val="11"/>
    <w:rsid w:val="00FA1D43"/>
    <w:rPr>
      <w:rFonts w:eastAsiaTheme="minorEastAsia"/>
      <w:color w:val="C00000"/>
      <w:spacing w:val="15"/>
      <w:sz w:val="28"/>
      <w:lang w:val="en-US"/>
    </w:rPr>
  </w:style>
  <w:style w:type="character" w:customStyle="1" w:styleId="UnresolvedMention1">
    <w:name w:val="Unresolved Mention1"/>
    <w:basedOn w:val="DefaultParagraphFont"/>
    <w:uiPriority w:val="99"/>
    <w:semiHidden/>
    <w:unhideWhenUsed/>
    <w:rsid w:val="00430A77"/>
    <w:rPr>
      <w:color w:val="605E5C"/>
      <w:shd w:val="clear" w:color="auto" w:fill="E1DFDD"/>
    </w:rPr>
  </w:style>
  <w:style w:type="paragraph" w:styleId="TOCHeading">
    <w:name w:val="TOC Heading"/>
    <w:basedOn w:val="Heading1"/>
    <w:next w:val="Normal"/>
    <w:uiPriority w:val="39"/>
    <w:unhideWhenUsed/>
    <w:qFormat/>
    <w:rsid w:val="005C5A75"/>
    <w:pPr>
      <w:keepNext/>
      <w:keepLines/>
      <w:numPr>
        <w:numId w:val="0"/>
      </w:numPr>
      <w:pBdr>
        <w:bottom w:val="none" w:sz="0" w:space="0" w:color="auto"/>
      </w:pBdr>
      <w:spacing w:after="0"/>
      <w:contextualSpacing w:val="0"/>
      <w:outlineLvl w:val="9"/>
    </w:pPr>
    <w:rPr>
      <w:rFonts w:asciiTheme="majorHAnsi" w:eastAsiaTheme="majorEastAsia" w:hAnsiTheme="majorHAnsi" w:cstheme="majorBidi"/>
      <w:b w:val="0"/>
      <w:noProof w:val="0"/>
      <w:color w:val="2F5496" w:themeColor="accent1" w:themeShade="BF"/>
      <w:sz w:val="32"/>
      <w:szCs w:val="32"/>
      <w:lang w:eastAsia="en-US"/>
    </w:rPr>
  </w:style>
  <w:style w:type="paragraph" w:styleId="TOC1">
    <w:name w:val="toc 1"/>
    <w:basedOn w:val="Normal"/>
    <w:next w:val="Normal"/>
    <w:autoRedefine/>
    <w:uiPriority w:val="39"/>
    <w:unhideWhenUsed/>
    <w:rsid w:val="005C5A75"/>
    <w:pPr>
      <w:spacing w:after="100"/>
    </w:pPr>
  </w:style>
  <w:style w:type="paragraph" w:styleId="TOC2">
    <w:name w:val="toc 2"/>
    <w:basedOn w:val="Normal"/>
    <w:next w:val="Normal"/>
    <w:autoRedefine/>
    <w:uiPriority w:val="39"/>
    <w:unhideWhenUsed/>
    <w:rsid w:val="005C5A75"/>
    <w:pPr>
      <w:spacing w:after="100"/>
      <w:ind w:left="220"/>
    </w:pPr>
  </w:style>
  <w:style w:type="paragraph" w:styleId="TOC3">
    <w:name w:val="toc 3"/>
    <w:basedOn w:val="Normal"/>
    <w:next w:val="Normal"/>
    <w:autoRedefine/>
    <w:uiPriority w:val="39"/>
    <w:unhideWhenUsed/>
    <w:rsid w:val="005C5A75"/>
    <w:pPr>
      <w:spacing w:after="100"/>
      <w:ind w:left="440"/>
    </w:pPr>
  </w:style>
  <w:style w:type="character" w:styleId="UnresolvedMention">
    <w:name w:val="Unresolved Mention"/>
    <w:basedOn w:val="DefaultParagraphFont"/>
    <w:uiPriority w:val="99"/>
    <w:semiHidden/>
    <w:unhideWhenUsed/>
    <w:rsid w:val="008652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298364">
      <w:bodyDiv w:val="1"/>
      <w:marLeft w:val="0"/>
      <w:marRight w:val="0"/>
      <w:marTop w:val="0"/>
      <w:marBottom w:val="0"/>
      <w:divBdr>
        <w:top w:val="none" w:sz="0" w:space="0" w:color="auto"/>
        <w:left w:val="none" w:sz="0" w:space="0" w:color="auto"/>
        <w:bottom w:val="none" w:sz="0" w:space="0" w:color="auto"/>
        <w:right w:val="none" w:sz="0" w:space="0" w:color="auto"/>
      </w:divBdr>
    </w:div>
    <w:div w:id="415246227">
      <w:bodyDiv w:val="1"/>
      <w:marLeft w:val="0"/>
      <w:marRight w:val="0"/>
      <w:marTop w:val="0"/>
      <w:marBottom w:val="0"/>
      <w:divBdr>
        <w:top w:val="none" w:sz="0" w:space="0" w:color="auto"/>
        <w:left w:val="none" w:sz="0" w:space="0" w:color="auto"/>
        <w:bottom w:val="none" w:sz="0" w:space="0" w:color="auto"/>
        <w:right w:val="none" w:sz="0" w:space="0" w:color="auto"/>
      </w:divBdr>
    </w:div>
    <w:div w:id="1286932845">
      <w:bodyDiv w:val="1"/>
      <w:marLeft w:val="0"/>
      <w:marRight w:val="0"/>
      <w:marTop w:val="0"/>
      <w:marBottom w:val="0"/>
      <w:divBdr>
        <w:top w:val="none" w:sz="0" w:space="0" w:color="auto"/>
        <w:left w:val="none" w:sz="0" w:space="0" w:color="auto"/>
        <w:bottom w:val="none" w:sz="0" w:space="0" w:color="auto"/>
        <w:right w:val="none" w:sz="0" w:space="0" w:color="auto"/>
      </w:divBdr>
    </w:div>
    <w:div w:id="1389649378">
      <w:bodyDiv w:val="1"/>
      <w:marLeft w:val="0"/>
      <w:marRight w:val="0"/>
      <w:marTop w:val="0"/>
      <w:marBottom w:val="0"/>
      <w:divBdr>
        <w:top w:val="none" w:sz="0" w:space="0" w:color="auto"/>
        <w:left w:val="none" w:sz="0" w:space="0" w:color="auto"/>
        <w:bottom w:val="none" w:sz="0" w:space="0" w:color="auto"/>
        <w:right w:val="none" w:sz="0" w:space="0" w:color="auto"/>
      </w:divBdr>
    </w:div>
    <w:div w:id="1717698670">
      <w:bodyDiv w:val="1"/>
      <w:marLeft w:val="0"/>
      <w:marRight w:val="0"/>
      <w:marTop w:val="0"/>
      <w:marBottom w:val="0"/>
      <w:divBdr>
        <w:top w:val="none" w:sz="0" w:space="0" w:color="auto"/>
        <w:left w:val="none" w:sz="0" w:space="0" w:color="auto"/>
        <w:bottom w:val="none" w:sz="0" w:space="0" w:color="auto"/>
        <w:right w:val="none" w:sz="0" w:space="0" w:color="auto"/>
      </w:divBdr>
      <w:divsChild>
        <w:div w:id="84227842">
          <w:marLeft w:val="0"/>
          <w:marRight w:val="0"/>
          <w:marTop w:val="0"/>
          <w:marBottom w:val="0"/>
          <w:divBdr>
            <w:top w:val="none" w:sz="0" w:space="0" w:color="auto"/>
            <w:left w:val="none" w:sz="0" w:space="0" w:color="auto"/>
            <w:bottom w:val="none" w:sz="0" w:space="0" w:color="auto"/>
            <w:right w:val="none" w:sz="0" w:space="0" w:color="auto"/>
          </w:divBdr>
        </w:div>
      </w:divsChild>
    </w:div>
    <w:div w:id="1932665305">
      <w:bodyDiv w:val="1"/>
      <w:marLeft w:val="0"/>
      <w:marRight w:val="0"/>
      <w:marTop w:val="0"/>
      <w:marBottom w:val="0"/>
      <w:divBdr>
        <w:top w:val="none" w:sz="0" w:space="0" w:color="auto"/>
        <w:left w:val="none" w:sz="0" w:space="0" w:color="auto"/>
        <w:bottom w:val="none" w:sz="0" w:space="0" w:color="auto"/>
        <w:right w:val="none" w:sz="0" w:space="0" w:color="auto"/>
      </w:divBdr>
      <w:divsChild>
        <w:div w:id="2057116417">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986425078">
      <w:bodyDiv w:val="1"/>
      <w:marLeft w:val="0"/>
      <w:marRight w:val="0"/>
      <w:marTop w:val="0"/>
      <w:marBottom w:val="0"/>
      <w:divBdr>
        <w:top w:val="none" w:sz="0" w:space="0" w:color="auto"/>
        <w:left w:val="none" w:sz="0" w:space="0" w:color="auto"/>
        <w:bottom w:val="none" w:sz="0" w:space="0" w:color="auto"/>
        <w:right w:val="none" w:sz="0" w:space="0" w:color="auto"/>
      </w:divBdr>
    </w:div>
    <w:div w:id="2078478062">
      <w:bodyDiv w:val="1"/>
      <w:marLeft w:val="0"/>
      <w:marRight w:val="0"/>
      <w:marTop w:val="0"/>
      <w:marBottom w:val="0"/>
      <w:divBdr>
        <w:top w:val="none" w:sz="0" w:space="0" w:color="auto"/>
        <w:left w:val="none" w:sz="0" w:space="0" w:color="auto"/>
        <w:bottom w:val="none" w:sz="0" w:space="0" w:color="auto"/>
        <w:right w:val="none" w:sz="0" w:space="0" w:color="auto"/>
      </w:divBdr>
    </w:div>
    <w:div w:id="21156378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msfintl.sharepoint.com/:f:/s/msfintlcommunities/GIS/Ev9cmzD1IqJBjeW4jjAt83sBJ7BxfDekn5rZwb-HycGyMA?e=peKdpH"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svg"/><Relationship Id="rId45" Type="http://schemas.openxmlformats.org/officeDocument/2006/relationships/hyperlink" Target="https://chandoo.org/wp/generate-all-combinations-from-two-lists-excel/" TargetMode="Externa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sv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exceljet.net/excel-functions/excel-vlookup-function" TargetMode="External"/><Relationship Id="rId59" Type="http://schemas.openxmlformats.org/officeDocument/2006/relationships/image" Target="media/image46.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hyperlink" Target="https://html-online.com/edito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rtONG\Documents\Mod&#232;les%20Office%20personnalis&#233;s\MSF_WebDev.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1AC7CFAA4A39241B5E73F86B673BAE0" ma:contentTypeVersion="205" ma:contentTypeDescription="Create a new document." ma:contentTypeScope="" ma:versionID="8a6ae55aace51b1c76435a06cc176972">
  <xsd:schema xmlns:xsd="http://www.w3.org/2001/XMLSchema" xmlns:xs="http://www.w3.org/2001/XMLSchema" xmlns:p="http://schemas.microsoft.com/office/2006/metadata/properties" xmlns:ns2="b5aab738-2f7d-4cde-8d2b-eeae14c19eed" xmlns:ns3="68ed2809-debc-4490-a94c-0ea5a5c25e5c" targetNamespace="http://schemas.microsoft.com/office/2006/metadata/properties" ma:root="true" ma:fieldsID="91387c26b876db3203471fa14bcec3fd" ns2:_="" ns3:_="">
    <xsd:import namespace="b5aab738-2f7d-4cde-8d2b-eeae14c19eed"/>
    <xsd:import namespace="68ed2809-debc-4490-a94c-0ea5a5c25e5c"/>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ServiceLocation" minOccurs="0"/>
                <xsd:element ref="ns2:SharedWithUsers" minOccurs="0"/>
                <xsd:element ref="ns2:SharedWithDetails"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aab738-2f7d-4cde-8d2b-eeae14c19eed"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8ed2809-debc-4490-a94c-0ea5a5c25e5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dlc_DocId xmlns="b5aab738-2f7d-4cde-8d2b-eeae14c19eed">DOCID-1994846373-50276</_dlc_DocId>
    <_dlc_DocIdUrl xmlns="b5aab738-2f7d-4cde-8d2b-eeae14c19eed">
      <Url>https://msfintl.sharepoint.com/sites/msfintlcommunities/GIS/_layouts/15/DocIdRedir.aspx?ID=DOCID-1994846373-50276</Url>
      <Description>DOCID-1994846373-50276</Description>
    </_dlc_DocIdUrl>
    <SharedWithUsers xmlns="b5aab738-2f7d-4cde-8d2b-eeae14c19eed">
      <UserInfo>
        <DisplayName>GISFlying3 GVA</DisplayName>
        <AccountId>17197</AccountId>
        <AccountType/>
      </UserInfo>
    </SharedWithUsers>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5127D-C65B-48C3-8D6C-9E7609E7C1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aab738-2f7d-4cde-8d2b-eeae14c19eed"/>
    <ds:schemaRef ds:uri="68ed2809-debc-4490-a94c-0ea5a5c25e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CE4E9A1-3D7E-461B-85C3-DF3EFE45B11C}">
  <ds:schemaRefs>
    <ds:schemaRef ds:uri="http://schemas.microsoft.com/sharepoint/v3/contenttype/forms"/>
  </ds:schemaRefs>
</ds:datastoreItem>
</file>

<file path=customXml/itemProps3.xml><?xml version="1.0" encoding="utf-8"?>
<ds:datastoreItem xmlns:ds="http://schemas.openxmlformats.org/officeDocument/2006/customXml" ds:itemID="{C2BB3C8A-1571-4178-9780-4CA1C732166F}">
  <ds:schemaRefs>
    <ds:schemaRef ds:uri="http://schemas.microsoft.com/office/2006/metadata/properties"/>
    <ds:schemaRef ds:uri="http://schemas.microsoft.com/office/infopath/2007/PartnerControls"/>
    <ds:schemaRef ds:uri="b5aab738-2f7d-4cde-8d2b-eeae14c19eed"/>
  </ds:schemaRefs>
</ds:datastoreItem>
</file>

<file path=customXml/itemProps4.xml><?xml version="1.0" encoding="utf-8"?>
<ds:datastoreItem xmlns:ds="http://schemas.openxmlformats.org/officeDocument/2006/customXml" ds:itemID="{CB4C616A-9BE2-410A-9060-9ECB1CB975E7}">
  <ds:schemaRefs>
    <ds:schemaRef ds:uri="http://schemas.microsoft.com/sharepoint/events"/>
  </ds:schemaRefs>
</ds:datastoreItem>
</file>

<file path=customXml/itemProps5.xml><?xml version="1.0" encoding="utf-8"?>
<ds:datastoreItem xmlns:ds="http://schemas.openxmlformats.org/officeDocument/2006/customXml" ds:itemID="{FE1A49C9-0FD0-4048-A00D-E9E5136745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MSF_WebDev.dotx</Template>
  <TotalTime>28</TotalTime>
  <Pages>17</Pages>
  <Words>2634</Words>
  <Characters>14491</Characters>
  <Application>Microsoft Office Word</Application>
  <DocSecurity>0</DocSecurity>
  <Lines>120</Lines>
  <Paragraphs>34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Médecins Sans Frontières Suisse</Company>
  <LinksUpToDate>false</LinksUpToDate>
  <CharactersWithSpaces>17091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Jean-Guy Audéoud</dc:creator>
  <cp:lastModifiedBy>Jean-Guy Audéoud</cp:lastModifiedBy>
  <cp:revision>6</cp:revision>
  <dcterms:created xsi:type="dcterms:W3CDTF">2020-02-25T10:20:00Z</dcterms:created>
  <dcterms:modified xsi:type="dcterms:W3CDTF">2020-02-26T15:06:00Z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0x01010081AC7CFAA4A39241B5E73F86B673BAE0</vt:lpwstr>
  </property>
  <property fmtid="{D5CDD505-2E9C-101B-9397-08002B2CF9AE}" pid="3" name="_dlc_DocIdItemGuid">
    <vt:lpwstr>1fa5db67-76ee-4a04-974c-25c7e7ea073c</vt:lpwstr>
  </property>
</Properties>
</file>